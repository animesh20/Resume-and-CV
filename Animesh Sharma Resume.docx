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7C126" w14:textId="7C30066A" w:rsidR="005833EC" w:rsidRPr="005833EC" w:rsidRDefault="0081338D" w:rsidP="005833EC">
      <w:pPr>
        <w:spacing w:line="280" w:lineRule="exact"/>
        <w:jc w:val="center"/>
        <w:rPr>
          <w:sz w:val="32"/>
          <w:szCs w:val="32"/>
        </w:rPr>
      </w:pPr>
      <w:r>
        <w:rPr>
          <w:b/>
          <w:sz w:val="32"/>
          <w:szCs w:val="32"/>
        </w:rPr>
        <w:t>Animesh Anant Sharma</w:t>
      </w:r>
    </w:p>
    <w:p w14:paraId="2D49CAF6" w14:textId="248BF6DD" w:rsidR="005833EC" w:rsidRPr="00BB219D" w:rsidRDefault="00380BE4" w:rsidP="005833EC">
      <w:pPr>
        <w:spacing w:line="24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ISSO, </w:t>
      </w:r>
      <w:r w:rsidR="0074669B">
        <w:rPr>
          <w:sz w:val="22"/>
          <w:szCs w:val="22"/>
        </w:rPr>
        <w:t>2960 Broadway, Mail Code 5724</w:t>
      </w:r>
      <w:r w:rsidR="005833EC">
        <w:rPr>
          <w:sz w:val="22"/>
          <w:szCs w:val="22"/>
        </w:rPr>
        <w:t>,</w:t>
      </w:r>
      <w:r w:rsidR="005833EC" w:rsidRPr="00BB219D">
        <w:rPr>
          <w:sz w:val="22"/>
          <w:szCs w:val="22"/>
        </w:rPr>
        <w:t xml:space="preserve"> New York, NY 10027</w:t>
      </w:r>
    </w:p>
    <w:p w14:paraId="02FC1876" w14:textId="6F02B521" w:rsidR="005833EC" w:rsidRDefault="0081338D" w:rsidP="005833EC">
      <w:pPr>
        <w:spacing w:line="240" w:lineRule="exact"/>
        <w:jc w:val="center"/>
        <w:rPr>
          <w:sz w:val="22"/>
          <w:szCs w:val="22"/>
        </w:rPr>
      </w:pPr>
      <w:r>
        <w:rPr>
          <w:sz w:val="22"/>
          <w:szCs w:val="22"/>
        </w:rPr>
        <w:t>aas2325</w:t>
      </w:r>
      <w:r w:rsidR="005833EC" w:rsidRPr="00BB219D">
        <w:rPr>
          <w:rFonts w:hint="eastAsia"/>
          <w:sz w:val="22"/>
          <w:szCs w:val="22"/>
        </w:rPr>
        <w:t>@columbia.edu</w:t>
      </w:r>
      <w:r>
        <w:rPr>
          <w:sz w:val="22"/>
          <w:szCs w:val="22"/>
        </w:rPr>
        <w:t xml:space="preserve"> | +91 8057148731</w:t>
      </w:r>
      <w:r w:rsidR="005833EC" w:rsidRPr="00BB219D">
        <w:rPr>
          <w:sz w:val="22"/>
          <w:szCs w:val="22"/>
        </w:rPr>
        <w:t xml:space="preserve"> </w:t>
      </w:r>
    </w:p>
    <w:p w14:paraId="0BE232E9" w14:textId="77777777" w:rsidR="005833EC" w:rsidRDefault="005833EC" w:rsidP="00267A01">
      <w:pPr>
        <w:pStyle w:val="Heading3"/>
        <w:pBdr>
          <w:bottom w:val="single" w:sz="12" w:space="1" w:color="auto"/>
        </w:pBdr>
        <w:spacing w:afterLines="50" w:after="120" w:line="210" w:lineRule="exact"/>
        <w:jc w:val="left"/>
        <w:rPr>
          <w:color w:val="000000" w:themeColor="text1"/>
          <w:sz w:val="21"/>
          <w:szCs w:val="21"/>
          <w:lang w:eastAsia="zh-CN"/>
        </w:rPr>
      </w:pPr>
    </w:p>
    <w:p w14:paraId="5330C959" w14:textId="1AD645D7" w:rsidR="00A642A0" w:rsidRPr="00FC3E99" w:rsidRDefault="0058210C" w:rsidP="00267A01">
      <w:pPr>
        <w:pStyle w:val="Heading3"/>
        <w:pBdr>
          <w:bottom w:val="single" w:sz="12" w:space="1" w:color="auto"/>
        </w:pBdr>
        <w:spacing w:afterLines="50" w:after="120" w:line="210" w:lineRule="exact"/>
        <w:jc w:val="left"/>
        <w:rPr>
          <w:color w:val="000000" w:themeColor="text1"/>
          <w:sz w:val="21"/>
          <w:szCs w:val="21"/>
          <w:lang w:eastAsia="zh-CN"/>
        </w:rPr>
      </w:pPr>
      <w:r w:rsidRPr="00FC3E99">
        <w:rPr>
          <w:color w:val="000000" w:themeColor="text1"/>
          <w:sz w:val="21"/>
          <w:szCs w:val="21"/>
          <w:lang w:eastAsia="zh-CN"/>
        </w:rPr>
        <w:t>E</w:t>
      </w:r>
      <w:r w:rsidR="00395ADC" w:rsidRPr="00FC3E99">
        <w:rPr>
          <w:color w:val="000000" w:themeColor="text1"/>
          <w:sz w:val="21"/>
          <w:szCs w:val="21"/>
          <w:lang w:eastAsia="zh-CN"/>
        </w:rPr>
        <w:t>DUCATION</w:t>
      </w:r>
    </w:p>
    <w:p w14:paraId="703C3BE4" w14:textId="7B21F3CE" w:rsidR="00D062EB" w:rsidRPr="00FC3E99" w:rsidRDefault="00D062EB" w:rsidP="005833EC">
      <w:pPr>
        <w:spacing w:after="50" w:line="210" w:lineRule="exact"/>
        <w:jc w:val="both"/>
        <w:rPr>
          <w:color w:val="000000" w:themeColor="text1"/>
          <w:sz w:val="21"/>
          <w:szCs w:val="21"/>
          <w:lang w:eastAsia="zh-CN"/>
        </w:rPr>
      </w:pPr>
      <w:bookmarkStart w:id="0" w:name="OLE_LINK1"/>
      <w:bookmarkStart w:id="1" w:name="OLE_LINK2"/>
      <w:r w:rsidRPr="00FC3E99">
        <w:rPr>
          <w:b/>
          <w:color w:val="000000" w:themeColor="text1"/>
          <w:sz w:val="21"/>
          <w:szCs w:val="21"/>
          <w:lang w:eastAsia="zh-CN"/>
        </w:rPr>
        <w:t>Columbia University</w:t>
      </w:r>
      <w:r w:rsidR="005B6FD9">
        <w:rPr>
          <w:color w:val="000000" w:themeColor="text1"/>
          <w:sz w:val="21"/>
          <w:szCs w:val="21"/>
          <w:lang w:eastAsia="zh-CN"/>
        </w:rPr>
        <w:t xml:space="preserve">                                                                                                 </w:t>
      </w:r>
      <w:r w:rsidR="00452849">
        <w:rPr>
          <w:b/>
          <w:color w:val="000000" w:themeColor="text1"/>
          <w:sz w:val="21"/>
          <w:szCs w:val="21"/>
          <w:lang w:eastAsia="zh-CN"/>
        </w:rPr>
        <w:t xml:space="preserve">         </w:t>
      </w:r>
      <w:r w:rsidR="00C3189C">
        <w:rPr>
          <w:b/>
          <w:color w:val="000000" w:themeColor="text1"/>
          <w:sz w:val="21"/>
          <w:szCs w:val="21"/>
          <w:lang w:eastAsia="zh-CN"/>
        </w:rPr>
        <w:t xml:space="preserve">     </w:t>
      </w:r>
      <w:r w:rsidR="00452849">
        <w:rPr>
          <w:b/>
          <w:color w:val="000000" w:themeColor="text1"/>
          <w:sz w:val="21"/>
          <w:szCs w:val="21"/>
          <w:lang w:eastAsia="zh-CN"/>
        </w:rPr>
        <w:t xml:space="preserve">          </w:t>
      </w:r>
      <w:r w:rsidRPr="00FC3E99">
        <w:rPr>
          <w:b/>
          <w:color w:val="000000" w:themeColor="text1"/>
          <w:sz w:val="21"/>
          <w:szCs w:val="21"/>
          <w:lang w:eastAsia="zh-CN"/>
        </w:rPr>
        <w:t xml:space="preserve">        </w:t>
      </w:r>
      <w:r w:rsidR="005833EC">
        <w:rPr>
          <w:b/>
          <w:color w:val="000000" w:themeColor="text1"/>
          <w:sz w:val="21"/>
          <w:szCs w:val="21"/>
          <w:lang w:eastAsia="zh-CN"/>
        </w:rPr>
        <w:t xml:space="preserve">              </w:t>
      </w:r>
      <w:r w:rsidRPr="00FC3E99">
        <w:rPr>
          <w:b/>
          <w:color w:val="000000" w:themeColor="text1"/>
          <w:sz w:val="21"/>
          <w:szCs w:val="21"/>
          <w:lang w:eastAsia="zh-CN"/>
        </w:rPr>
        <w:t xml:space="preserve">  </w:t>
      </w:r>
      <w:r w:rsidRPr="00FC3E99">
        <w:rPr>
          <w:color w:val="000000" w:themeColor="text1"/>
          <w:sz w:val="21"/>
          <w:szCs w:val="21"/>
          <w:lang w:eastAsia="zh-CN"/>
        </w:rPr>
        <w:t>New York, NY</w:t>
      </w:r>
    </w:p>
    <w:p w14:paraId="494B874C" w14:textId="3C40762C" w:rsidR="00D062EB" w:rsidRDefault="00D062EB" w:rsidP="005833EC">
      <w:pPr>
        <w:spacing w:after="50" w:line="210" w:lineRule="exact"/>
        <w:jc w:val="both"/>
        <w:rPr>
          <w:color w:val="000000" w:themeColor="text1"/>
          <w:sz w:val="21"/>
          <w:szCs w:val="21"/>
          <w:lang w:eastAsia="zh-CN"/>
        </w:rPr>
      </w:pPr>
      <w:r w:rsidRPr="00FC3E99">
        <w:rPr>
          <w:i/>
          <w:color w:val="000000" w:themeColor="text1"/>
          <w:sz w:val="21"/>
          <w:szCs w:val="21"/>
          <w:lang w:eastAsia="zh-CN"/>
        </w:rPr>
        <w:t>M.</w:t>
      </w:r>
      <w:r w:rsidR="00CC1AED" w:rsidRPr="00FC3E99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D21361" w:rsidRPr="00FC3E99">
        <w:rPr>
          <w:i/>
          <w:color w:val="000000" w:themeColor="text1"/>
          <w:sz w:val="21"/>
          <w:szCs w:val="21"/>
          <w:lang w:eastAsia="zh-CN"/>
        </w:rPr>
        <w:t>S</w:t>
      </w:r>
      <w:r w:rsidR="005903A1" w:rsidRPr="00FC3E99">
        <w:rPr>
          <w:i/>
          <w:color w:val="000000" w:themeColor="text1"/>
          <w:sz w:val="21"/>
          <w:szCs w:val="21"/>
          <w:lang w:eastAsia="zh-CN"/>
        </w:rPr>
        <w:t>.</w:t>
      </w:r>
      <w:r w:rsidR="00D21361" w:rsidRPr="00FC3E99">
        <w:rPr>
          <w:i/>
          <w:color w:val="000000" w:themeColor="text1"/>
          <w:sz w:val="21"/>
          <w:szCs w:val="21"/>
          <w:lang w:eastAsia="zh-CN"/>
        </w:rPr>
        <w:t xml:space="preserve"> in Computer Science</w:t>
      </w:r>
      <w:r w:rsidR="003B3FA9">
        <w:rPr>
          <w:i/>
          <w:color w:val="000000" w:themeColor="text1"/>
          <w:sz w:val="21"/>
          <w:szCs w:val="21"/>
          <w:lang w:eastAsia="zh-CN"/>
        </w:rPr>
        <w:t xml:space="preserve"> (Machine Learning </w:t>
      </w:r>
      <w:proofErr w:type="gramStart"/>
      <w:r w:rsidR="003B3FA9">
        <w:rPr>
          <w:i/>
          <w:color w:val="000000" w:themeColor="text1"/>
          <w:sz w:val="21"/>
          <w:szCs w:val="21"/>
          <w:lang w:eastAsia="zh-CN"/>
        </w:rPr>
        <w:t>Track)</w:t>
      </w:r>
      <w:r w:rsidR="00707DA3">
        <w:rPr>
          <w:i/>
          <w:color w:val="000000" w:themeColor="text1"/>
          <w:sz w:val="21"/>
          <w:szCs w:val="21"/>
          <w:lang w:eastAsia="zh-CN"/>
        </w:rPr>
        <w:t xml:space="preserve">   </w:t>
      </w:r>
      <w:proofErr w:type="gramEnd"/>
      <w:r w:rsidR="00707DA3">
        <w:rPr>
          <w:i/>
          <w:color w:val="000000" w:themeColor="text1"/>
          <w:sz w:val="21"/>
          <w:szCs w:val="21"/>
          <w:lang w:eastAsia="zh-CN"/>
        </w:rPr>
        <w:t xml:space="preserve">              </w:t>
      </w:r>
      <w:r w:rsidR="003B3FA9">
        <w:rPr>
          <w:color w:val="000000" w:themeColor="text1"/>
          <w:sz w:val="21"/>
          <w:szCs w:val="21"/>
          <w:lang w:eastAsia="zh-CN"/>
        </w:rPr>
        <w:tab/>
      </w:r>
      <w:r w:rsidR="003B3FA9">
        <w:rPr>
          <w:color w:val="000000" w:themeColor="text1"/>
          <w:sz w:val="21"/>
          <w:szCs w:val="21"/>
          <w:lang w:eastAsia="zh-CN"/>
        </w:rPr>
        <w:tab/>
      </w:r>
      <w:r w:rsidR="003B3FA9">
        <w:rPr>
          <w:color w:val="000000" w:themeColor="text1"/>
          <w:sz w:val="21"/>
          <w:szCs w:val="21"/>
          <w:lang w:eastAsia="zh-CN"/>
        </w:rPr>
        <w:tab/>
      </w:r>
      <w:r w:rsidR="003B3FA9">
        <w:rPr>
          <w:color w:val="000000" w:themeColor="text1"/>
          <w:sz w:val="21"/>
          <w:szCs w:val="21"/>
          <w:lang w:eastAsia="zh-CN"/>
        </w:rPr>
        <w:tab/>
        <w:t xml:space="preserve">             </w:t>
      </w:r>
      <w:r w:rsidR="003B3FA9">
        <w:rPr>
          <w:color w:val="000000" w:themeColor="text1"/>
          <w:sz w:val="21"/>
          <w:szCs w:val="21"/>
          <w:lang w:eastAsia="zh-CN"/>
        </w:rPr>
        <w:tab/>
        <w:t xml:space="preserve">         Expected Dec/2018</w:t>
      </w:r>
    </w:p>
    <w:p w14:paraId="7F2B876B" w14:textId="77777777" w:rsidR="005833EC" w:rsidRPr="00FC3E99" w:rsidRDefault="005833EC" w:rsidP="005833EC">
      <w:pPr>
        <w:spacing w:after="50" w:line="210" w:lineRule="exact"/>
        <w:jc w:val="both"/>
        <w:rPr>
          <w:color w:val="000000" w:themeColor="text1"/>
          <w:sz w:val="21"/>
          <w:szCs w:val="21"/>
          <w:lang w:eastAsia="zh-CN"/>
        </w:rPr>
      </w:pPr>
    </w:p>
    <w:p w14:paraId="4FD9F13E" w14:textId="085254B9" w:rsidR="000E574B" w:rsidRPr="00FC3E99" w:rsidRDefault="00707DA3" w:rsidP="005833EC">
      <w:pPr>
        <w:spacing w:after="50" w:line="210" w:lineRule="exact"/>
        <w:ind w:left="1338" w:hanging="1338"/>
        <w:jc w:val="both"/>
        <w:rPr>
          <w:b/>
          <w:color w:val="000000" w:themeColor="text1"/>
          <w:sz w:val="21"/>
          <w:szCs w:val="21"/>
          <w:lang w:eastAsia="zh-CN"/>
        </w:rPr>
      </w:pPr>
      <w:r>
        <w:rPr>
          <w:b/>
          <w:color w:val="000000" w:themeColor="text1"/>
          <w:sz w:val="21"/>
          <w:szCs w:val="21"/>
          <w:lang w:eastAsia="zh-CN"/>
        </w:rPr>
        <w:t>Indian Institute of Technology Roorkee</w:t>
      </w:r>
      <w:r w:rsidR="005C4350">
        <w:rPr>
          <w:color w:val="000000" w:themeColor="text1"/>
          <w:sz w:val="21"/>
          <w:szCs w:val="21"/>
          <w:lang w:eastAsia="zh-CN"/>
        </w:rPr>
        <w:t xml:space="preserve">                          </w:t>
      </w:r>
      <w:r w:rsidR="005833EC">
        <w:rPr>
          <w:color w:val="000000" w:themeColor="text1"/>
          <w:sz w:val="21"/>
          <w:szCs w:val="21"/>
          <w:lang w:eastAsia="zh-CN"/>
        </w:rPr>
        <w:t xml:space="preserve">        </w:t>
      </w:r>
      <w:r w:rsidR="005C4350">
        <w:rPr>
          <w:color w:val="000000" w:themeColor="text1"/>
          <w:sz w:val="21"/>
          <w:szCs w:val="21"/>
          <w:lang w:eastAsia="zh-CN"/>
        </w:rPr>
        <w:t xml:space="preserve">                        </w:t>
      </w:r>
      <w:r w:rsidR="005833EC">
        <w:rPr>
          <w:color w:val="000000" w:themeColor="text1"/>
          <w:sz w:val="21"/>
          <w:szCs w:val="21"/>
          <w:lang w:eastAsia="zh-CN"/>
        </w:rPr>
        <w:t xml:space="preserve">         </w:t>
      </w:r>
      <w:r w:rsidR="006D2F36" w:rsidRPr="00FC3E99">
        <w:rPr>
          <w:b/>
          <w:color w:val="000000" w:themeColor="text1"/>
          <w:sz w:val="21"/>
          <w:szCs w:val="21"/>
          <w:lang w:eastAsia="zh-CN"/>
        </w:rPr>
        <w:t xml:space="preserve">             </w:t>
      </w:r>
      <w:r w:rsidR="00BE6F7F">
        <w:rPr>
          <w:b/>
          <w:color w:val="000000" w:themeColor="text1"/>
          <w:sz w:val="21"/>
          <w:szCs w:val="21"/>
          <w:lang w:eastAsia="zh-CN"/>
        </w:rPr>
        <w:t xml:space="preserve">  </w:t>
      </w:r>
      <w:r w:rsidR="006D2F36" w:rsidRPr="00FC3E99">
        <w:rPr>
          <w:b/>
          <w:color w:val="000000" w:themeColor="text1"/>
          <w:sz w:val="21"/>
          <w:szCs w:val="21"/>
          <w:lang w:eastAsia="zh-CN"/>
        </w:rPr>
        <w:t xml:space="preserve"> </w:t>
      </w:r>
      <w:r w:rsidR="00452849">
        <w:rPr>
          <w:b/>
          <w:color w:val="000000" w:themeColor="text1"/>
          <w:sz w:val="21"/>
          <w:szCs w:val="21"/>
          <w:lang w:eastAsia="zh-CN"/>
        </w:rPr>
        <w:t xml:space="preserve"> </w:t>
      </w:r>
      <w:r w:rsidR="004B2EEB">
        <w:rPr>
          <w:b/>
          <w:color w:val="000000" w:themeColor="text1"/>
          <w:sz w:val="21"/>
          <w:szCs w:val="21"/>
          <w:lang w:eastAsia="zh-CN"/>
        </w:rPr>
        <w:t xml:space="preserve">  </w:t>
      </w:r>
      <w:r w:rsidR="005C4350">
        <w:rPr>
          <w:b/>
          <w:color w:val="000000" w:themeColor="text1"/>
          <w:sz w:val="21"/>
          <w:szCs w:val="21"/>
          <w:lang w:eastAsia="zh-CN"/>
        </w:rPr>
        <w:t xml:space="preserve">               </w:t>
      </w:r>
      <w:r w:rsidR="006D2F36" w:rsidRPr="00FC3E99">
        <w:rPr>
          <w:b/>
          <w:color w:val="000000" w:themeColor="text1"/>
          <w:sz w:val="21"/>
          <w:szCs w:val="21"/>
          <w:lang w:eastAsia="zh-CN"/>
        </w:rPr>
        <w:t xml:space="preserve"> </w:t>
      </w:r>
      <w:r w:rsidR="005C4350">
        <w:rPr>
          <w:b/>
          <w:color w:val="000000" w:themeColor="text1"/>
          <w:sz w:val="21"/>
          <w:szCs w:val="21"/>
          <w:lang w:eastAsia="zh-CN"/>
        </w:rPr>
        <w:t xml:space="preserve">    </w:t>
      </w:r>
      <w:r w:rsidR="00FC3E9F">
        <w:rPr>
          <w:b/>
          <w:color w:val="000000" w:themeColor="text1"/>
          <w:sz w:val="21"/>
          <w:szCs w:val="21"/>
          <w:lang w:eastAsia="zh-CN"/>
        </w:rPr>
        <w:t xml:space="preserve">        </w:t>
      </w:r>
      <w:proofErr w:type="spellStart"/>
      <w:r w:rsidR="005C4350">
        <w:rPr>
          <w:color w:val="000000" w:themeColor="text1"/>
          <w:sz w:val="21"/>
          <w:szCs w:val="21"/>
          <w:lang w:eastAsia="zh-CN"/>
        </w:rPr>
        <w:t>Roorkee</w:t>
      </w:r>
      <w:proofErr w:type="spellEnd"/>
      <w:r w:rsidR="005C4350">
        <w:rPr>
          <w:color w:val="000000" w:themeColor="text1"/>
          <w:sz w:val="21"/>
          <w:szCs w:val="21"/>
          <w:lang w:eastAsia="zh-CN"/>
        </w:rPr>
        <w:t>, India</w:t>
      </w:r>
    </w:p>
    <w:p w14:paraId="7708B81A" w14:textId="3749D0C4" w:rsidR="0058210C" w:rsidRDefault="005C4350" w:rsidP="005833EC">
      <w:pPr>
        <w:spacing w:after="50" w:line="210" w:lineRule="exact"/>
        <w:jc w:val="both"/>
        <w:rPr>
          <w:color w:val="000000" w:themeColor="text1"/>
          <w:sz w:val="21"/>
          <w:szCs w:val="21"/>
          <w:lang w:eastAsia="zh-CN"/>
        </w:rPr>
      </w:pPr>
      <w:r>
        <w:rPr>
          <w:i/>
          <w:color w:val="000000" w:themeColor="text1"/>
          <w:sz w:val="21"/>
          <w:szCs w:val="21"/>
          <w:lang w:eastAsia="zh-CN"/>
        </w:rPr>
        <w:t>B. Tech. in Electrical Engineering</w:t>
      </w:r>
      <w:r w:rsidR="00D21361" w:rsidRPr="00FC3E99">
        <w:rPr>
          <w:i/>
          <w:color w:val="000000" w:themeColor="text1"/>
          <w:sz w:val="21"/>
          <w:szCs w:val="21"/>
          <w:lang w:eastAsia="zh-CN"/>
        </w:rPr>
        <w:t>,</w:t>
      </w:r>
      <w:r w:rsidR="00D21361" w:rsidRPr="00FC3E99">
        <w:rPr>
          <w:color w:val="000000" w:themeColor="text1"/>
          <w:sz w:val="21"/>
          <w:szCs w:val="21"/>
          <w:lang w:eastAsia="zh-CN"/>
        </w:rPr>
        <w:t xml:space="preserve"> </w:t>
      </w:r>
      <w:r>
        <w:rPr>
          <w:color w:val="000000" w:themeColor="text1"/>
          <w:sz w:val="21"/>
          <w:szCs w:val="21"/>
          <w:lang w:eastAsia="zh-CN"/>
        </w:rPr>
        <w:t xml:space="preserve">GPA 8.54/10.0 </w:t>
      </w:r>
      <w:r>
        <w:rPr>
          <w:color w:val="000000" w:themeColor="text1"/>
          <w:sz w:val="21"/>
          <w:szCs w:val="21"/>
          <w:lang w:eastAsia="zh-CN"/>
        </w:rPr>
        <w:tab/>
      </w:r>
      <w:r>
        <w:rPr>
          <w:color w:val="000000" w:themeColor="text1"/>
          <w:sz w:val="21"/>
          <w:szCs w:val="21"/>
          <w:lang w:eastAsia="zh-CN"/>
        </w:rPr>
        <w:tab/>
      </w:r>
      <w:r>
        <w:rPr>
          <w:color w:val="000000" w:themeColor="text1"/>
          <w:sz w:val="21"/>
          <w:szCs w:val="21"/>
          <w:lang w:eastAsia="zh-CN"/>
        </w:rPr>
        <w:tab/>
      </w:r>
      <w:r>
        <w:rPr>
          <w:color w:val="000000" w:themeColor="text1"/>
          <w:sz w:val="21"/>
          <w:szCs w:val="21"/>
          <w:lang w:eastAsia="zh-CN"/>
        </w:rPr>
        <w:tab/>
      </w:r>
      <w:r>
        <w:rPr>
          <w:color w:val="000000" w:themeColor="text1"/>
          <w:sz w:val="21"/>
          <w:szCs w:val="21"/>
          <w:lang w:eastAsia="zh-CN"/>
        </w:rPr>
        <w:tab/>
      </w:r>
      <w:r>
        <w:rPr>
          <w:color w:val="000000" w:themeColor="text1"/>
          <w:sz w:val="21"/>
          <w:szCs w:val="21"/>
          <w:lang w:eastAsia="zh-CN"/>
        </w:rPr>
        <w:tab/>
        <w:t xml:space="preserve"> </w:t>
      </w:r>
      <w:r>
        <w:rPr>
          <w:color w:val="000000" w:themeColor="text1"/>
          <w:sz w:val="21"/>
          <w:szCs w:val="21"/>
          <w:lang w:eastAsia="zh-CN"/>
        </w:rPr>
        <w:tab/>
      </w:r>
      <w:r>
        <w:rPr>
          <w:color w:val="000000" w:themeColor="text1"/>
          <w:sz w:val="21"/>
          <w:szCs w:val="21"/>
          <w:lang w:eastAsia="zh-CN"/>
        </w:rPr>
        <w:tab/>
        <w:t xml:space="preserve">          May/2017</w:t>
      </w:r>
    </w:p>
    <w:p w14:paraId="25DAD15C" w14:textId="071D8023" w:rsidR="003F0E62" w:rsidRPr="003F0E62" w:rsidRDefault="003F0E62" w:rsidP="005833EC">
      <w:pPr>
        <w:numPr>
          <w:ilvl w:val="0"/>
          <w:numId w:val="22"/>
        </w:numPr>
        <w:spacing w:afterLines="30" w:after="72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>
        <w:rPr>
          <w:color w:val="000000" w:themeColor="text1"/>
          <w:sz w:val="21"/>
          <w:szCs w:val="21"/>
          <w:lang w:eastAsia="zh-CN"/>
        </w:rPr>
        <w:t>Relevant Courses: Artificial Neural Networks, Machine Learning</w:t>
      </w:r>
    </w:p>
    <w:p w14:paraId="5BED7A49" w14:textId="77777777" w:rsidR="005833EC" w:rsidRDefault="005833EC" w:rsidP="00C31A9D">
      <w:pPr>
        <w:pBdr>
          <w:bottom w:val="single" w:sz="12" w:space="1" w:color="auto"/>
        </w:pBdr>
        <w:spacing w:afterLines="50" w:after="120" w:line="210" w:lineRule="exact"/>
        <w:rPr>
          <w:color w:val="000000" w:themeColor="text1"/>
          <w:sz w:val="21"/>
          <w:szCs w:val="21"/>
          <w:lang w:eastAsia="zh-CN"/>
        </w:rPr>
      </w:pPr>
    </w:p>
    <w:p w14:paraId="4AC382C2" w14:textId="77777777" w:rsidR="00C31A9D" w:rsidRPr="00FC3E99" w:rsidRDefault="00C31A9D" w:rsidP="00C31A9D">
      <w:pPr>
        <w:pBdr>
          <w:bottom w:val="single" w:sz="12" w:space="1" w:color="auto"/>
        </w:pBdr>
        <w:spacing w:afterLines="50" w:after="120" w:line="210" w:lineRule="exact"/>
        <w:rPr>
          <w:b/>
          <w:bCs/>
          <w:color w:val="000000" w:themeColor="text1"/>
          <w:sz w:val="21"/>
          <w:szCs w:val="21"/>
          <w:lang w:eastAsia="zh-CN"/>
        </w:rPr>
      </w:pPr>
      <w:r>
        <w:rPr>
          <w:b/>
          <w:bCs/>
          <w:color w:val="000000" w:themeColor="text1"/>
          <w:sz w:val="21"/>
          <w:szCs w:val="21"/>
          <w:lang w:eastAsia="zh-CN"/>
        </w:rPr>
        <w:t xml:space="preserve">TECHNICAL </w:t>
      </w:r>
      <w:r w:rsidRPr="00FC3E99">
        <w:rPr>
          <w:b/>
          <w:bCs/>
          <w:color w:val="000000" w:themeColor="text1"/>
          <w:sz w:val="21"/>
          <w:szCs w:val="21"/>
          <w:lang w:eastAsia="zh-CN"/>
        </w:rPr>
        <w:t>SKILLS</w:t>
      </w:r>
    </w:p>
    <w:p w14:paraId="497C1DF6" w14:textId="329731F3" w:rsidR="00C31A9D" w:rsidRPr="00721FD0" w:rsidRDefault="00C31A9D" w:rsidP="00C31A9D">
      <w:pPr>
        <w:spacing w:after="50"/>
        <w:jc w:val="both"/>
        <w:rPr>
          <w:color w:val="000000" w:themeColor="text1"/>
          <w:sz w:val="21"/>
          <w:szCs w:val="21"/>
          <w:lang w:eastAsia="zh-CN"/>
        </w:rPr>
      </w:pPr>
      <w:r w:rsidRPr="00721FD0">
        <w:rPr>
          <w:b/>
          <w:color w:val="000000" w:themeColor="text1"/>
          <w:sz w:val="21"/>
          <w:szCs w:val="21"/>
        </w:rPr>
        <w:t>Programming</w:t>
      </w:r>
      <w:r w:rsidR="005629F3">
        <w:rPr>
          <w:b/>
          <w:color w:val="000000" w:themeColor="text1"/>
          <w:sz w:val="21"/>
          <w:szCs w:val="21"/>
        </w:rPr>
        <w:t xml:space="preserve"> Languages</w:t>
      </w:r>
      <w:r>
        <w:rPr>
          <w:b/>
          <w:color w:val="000000" w:themeColor="text1"/>
          <w:sz w:val="21"/>
          <w:szCs w:val="21"/>
        </w:rPr>
        <w:t>:</w:t>
      </w:r>
      <w:r w:rsidR="008736F3">
        <w:rPr>
          <w:color w:val="000000" w:themeColor="text1"/>
          <w:sz w:val="21"/>
          <w:szCs w:val="21"/>
          <w:lang w:eastAsia="zh-CN"/>
        </w:rPr>
        <w:t xml:space="preserve"> </w:t>
      </w:r>
      <w:r w:rsidR="00FC3E9F">
        <w:rPr>
          <w:color w:val="000000" w:themeColor="text1"/>
          <w:sz w:val="21"/>
          <w:szCs w:val="21"/>
          <w:lang w:eastAsia="zh-CN"/>
        </w:rPr>
        <w:t xml:space="preserve"> </w:t>
      </w:r>
      <w:r w:rsidR="005C4350" w:rsidRPr="005C4350">
        <w:rPr>
          <w:color w:val="000000" w:themeColor="text1"/>
          <w:sz w:val="21"/>
          <w:szCs w:val="21"/>
          <w:lang w:eastAsia="zh-CN"/>
        </w:rPr>
        <w:t>Python, C++,</w:t>
      </w:r>
      <w:r w:rsidR="00FC3E9F">
        <w:rPr>
          <w:color w:val="000000" w:themeColor="text1"/>
          <w:sz w:val="21"/>
          <w:szCs w:val="21"/>
          <w:lang w:eastAsia="zh-CN"/>
        </w:rPr>
        <w:t xml:space="preserve"> C, MATLAB, </w:t>
      </w:r>
      <w:proofErr w:type="gramStart"/>
      <w:r w:rsidR="00FC3E9F">
        <w:rPr>
          <w:color w:val="000000" w:themeColor="text1"/>
          <w:sz w:val="21"/>
          <w:szCs w:val="21"/>
          <w:lang w:eastAsia="zh-CN"/>
        </w:rPr>
        <w:t>SQL,HTML</w:t>
      </w:r>
      <w:proofErr w:type="gramEnd"/>
      <w:r w:rsidR="00FC3E9F">
        <w:rPr>
          <w:color w:val="000000" w:themeColor="text1"/>
          <w:sz w:val="21"/>
          <w:szCs w:val="21"/>
          <w:lang w:eastAsia="zh-CN"/>
        </w:rPr>
        <w:t>, CSS, VHDL</w:t>
      </w:r>
    </w:p>
    <w:p w14:paraId="5D3A1FB9" w14:textId="652A4E52" w:rsidR="005629F3" w:rsidRDefault="005C4350" w:rsidP="005C4350">
      <w:pPr>
        <w:spacing w:after="50"/>
        <w:jc w:val="both"/>
        <w:rPr>
          <w:color w:val="000000" w:themeColor="text1"/>
          <w:sz w:val="21"/>
          <w:szCs w:val="21"/>
          <w:lang w:eastAsia="zh-CN"/>
        </w:rPr>
      </w:pPr>
      <w:r>
        <w:rPr>
          <w:b/>
          <w:color w:val="000000" w:themeColor="text1"/>
          <w:sz w:val="21"/>
          <w:szCs w:val="21"/>
          <w:lang w:eastAsia="zh-CN"/>
        </w:rPr>
        <w:t>Tools &amp; Technologies</w:t>
      </w:r>
      <w:r w:rsidR="00C31A9D">
        <w:rPr>
          <w:b/>
          <w:color w:val="000000" w:themeColor="text1"/>
          <w:sz w:val="21"/>
          <w:szCs w:val="21"/>
          <w:lang w:eastAsia="zh-CN"/>
        </w:rPr>
        <w:t>:</w:t>
      </w:r>
      <w:r w:rsidR="00C31A9D" w:rsidRPr="00C15746">
        <w:rPr>
          <w:color w:val="000000" w:themeColor="text1"/>
          <w:sz w:val="21"/>
          <w:szCs w:val="21"/>
          <w:lang w:eastAsia="zh-CN"/>
        </w:rPr>
        <w:t xml:space="preserve"> </w:t>
      </w:r>
      <w:r>
        <w:rPr>
          <w:color w:val="000000" w:themeColor="text1"/>
          <w:sz w:val="21"/>
          <w:szCs w:val="21"/>
          <w:lang w:eastAsia="zh-CN"/>
        </w:rPr>
        <w:t xml:space="preserve"> G</w:t>
      </w:r>
      <w:r w:rsidRPr="005C4350">
        <w:rPr>
          <w:color w:val="000000" w:themeColor="text1"/>
          <w:sz w:val="21"/>
          <w:szCs w:val="21"/>
          <w:lang w:eastAsia="zh-CN"/>
        </w:rPr>
        <w:t xml:space="preserve">NU/Linux (Ubuntu), Torch, </w:t>
      </w:r>
      <w:proofErr w:type="spellStart"/>
      <w:r w:rsidRPr="005C4350">
        <w:rPr>
          <w:color w:val="000000" w:themeColor="text1"/>
          <w:sz w:val="21"/>
          <w:szCs w:val="21"/>
          <w:lang w:eastAsia="zh-CN"/>
        </w:rPr>
        <w:t>Tensorflow</w:t>
      </w:r>
      <w:proofErr w:type="spellEnd"/>
      <w:r w:rsidRPr="005C4350">
        <w:rPr>
          <w:color w:val="000000" w:themeColor="text1"/>
          <w:sz w:val="21"/>
          <w:szCs w:val="21"/>
          <w:lang w:eastAsia="zh-CN"/>
        </w:rPr>
        <w:t xml:space="preserve">, OpenCV, </w:t>
      </w:r>
      <w:proofErr w:type="spellStart"/>
      <w:r w:rsidRPr="005C4350">
        <w:rPr>
          <w:color w:val="000000" w:themeColor="text1"/>
          <w:sz w:val="21"/>
          <w:szCs w:val="21"/>
          <w:lang w:eastAsia="zh-CN"/>
        </w:rPr>
        <w:t>dlib</w:t>
      </w:r>
      <w:proofErr w:type="spellEnd"/>
      <w:r w:rsidRPr="005C4350">
        <w:rPr>
          <w:color w:val="000000" w:themeColor="text1"/>
          <w:sz w:val="21"/>
          <w:szCs w:val="21"/>
          <w:lang w:eastAsia="zh-CN"/>
        </w:rPr>
        <w:t>, Git, MySQL, LATEX, Eagle, NI LabView</w:t>
      </w:r>
    </w:p>
    <w:p w14:paraId="40791A43" w14:textId="77777777" w:rsidR="005833EC" w:rsidRPr="00C15746" w:rsidRDefault="005833EC" w:rsidP="00F77BDA">
      <w:pPr>
        <w:spacing w:afterLines="70" w:after="168"/>
        <w:jc w:val="both"/>
        <w:rPr>
          <w:color w:val="000000" w:themeColor="text1"/>
          <w:sz w:val="21"/>
          <w:szCs w:val="21"/>
          <w:lang w:eastAsia="zh-CN"/>
        </w:rPr>
      </w:pPr>
    </w:p>
    <w:bookmarkEnd w:id="0"/>
    <w:bookmarkEnd w:id="1"/>
    <w:p w14:paraId="1ADF00EC" w14:textId="165EEBD3" w:rsidR="00B2041B" w:rsidRPr="00FC3E99" w:rsidRDefault="00FC3E9F" w:rsidP="00B2041B">
      <w:pPr>
        <w:pBdr>
          <w:bottom w:val="single" w:sz="12" w:space="1" w:color="auto"/>
        </w:pBdr>
        <w:spacing w:afterLines="50" w:after="120" w:line="210" w:lineRule="exact"/>
        <w:rPr>
          <w:b/>
          <w:bCs/>
          <w:color w:val="000000" w:themeColor="text1"/>
          <w:sz w:val="21"/>
          <w:szCs w:val="21"/>
          <w:lang w:eastAsia="zh-CN"/>
        </w:rPr>
      </w:pPr>
      <w:r>
        <w:rPr>
          <w:b/>
          <w:bCs/>
          <w:color w:val="000000" w:themeColor="text1"/>
          <w:sz w:val="21"/>
          <w:szCs w:val="21"/>
          <w:lang w:eastAsia="zh-CN"/>
        </w:rPr>
        <w:t>PROFESSIONAL</w:t>
      </w:r>
      <w:r w:rsidR="00B2041B" w:rsidRPr="00FC3E99">
        <w:rPr>
          <w:b/>
          <w:bCs/>
          <w:color w:val="000000" w:themeColor="text1"/>
          <w:sz w:val="21"/>
          <w:szCs w:val="21"/>
          <w:lang w:eastAsia="zh-CN"/>
        </w:rPr>
        <w:t xml:space="preserve"> EXPERIENCE</w:t>
      </w:r>
    </w:p>
    <w:p w14:paraId="0FC047EF" w14:textId="1A2B7F5D" w:rsidR="008A3C77" w:rsidRPr="008A3C77" w:rsidRDefault="00FC3E9F" w:rsidP="00B2041B">
      <w:pPr>
        <w:spacing w:after="50" w:line="210" w:lineRule="exact"/>
        <w:rPr>
          <w:color w:val="000000" w:themeColor="text1"/>
          <w:sz w:val="21"/>
          <w:szCs w:val="21"/>
          <w:lang w:eastAsia="zh-CN"/>
        </w:rPr>
      </w:pPr>
      <w:r w:rsidRPr="00FC3E9F">
        <w:rPr>
          <w:b/>
          <w:color w:val="000000" w:themeColor="text1"/>
          <w:sz w:val="21"/>
          <w:szCs w:val="21"/>
          <w:lang w:eastAsia="zh-CN"/>
        </w:rPr>
        <w:t>Samsung Research Institute Bangalore</w:t>
      </w:r>
      <w:r w:rsidR="008A3C77">
        <w:rPr>
          <w:b/>
          <w:color w:val="000000" w:themeColor="text1"/>
          <w:sz w:val="21"/>
          <w:szCs w:val="21"/>
          <w:lang w:eastAsia="zh-CN"/>
        </w:rPr>
        <w:t xml:space="preserve"> 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               </w:t>
      </w:r>
      <w:r w:rsidR="008A3C77">
        <w:rPr>
          <w:b/>
          <w:color w:val="000000" w:themeColor="text1"/>
          <w:sz w:val="21"/>
          <w:szCs w:val="21"/>
          <w:lang w:eastAsia="zh-CN"/>
        </w:rPr>
        <w:t xml:space="preserve">       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               </w:t>
      </w:r>
      <w:r w:rsidR="008A3C77">
        <w:rPr>
          <w:b/>
          <w:color w:val="000000" w:themeColor="text1"/>
          <w:sz w:val="21"/>
          <w:szCs w:val="21"/>
          <w:lang w:eastAsia="zh-CN"/>
        </w:rPr>
        <w:t xml:space="preserve">                       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                 </w:t>
      </w:r>
      <w:r w:rsidR="008A3C77">
        <w:rPr>
          <w:b/>
          <w:color w:val="000000" w:themeColor="text1"/>
          <w:sz w:val="21"/>
          <w:szCs w:val="21"/>
          <w:lang w:eastAsia="zh-CN"/>
        </w:rPr>
        <w:t xml:space="preserve"> </w:t>
      </w:r>
      <w:proofErr w:type="spellStart"/>
      <w:r>
        <w:rPr>
          <w:color w:val="000000" w:themeColor="text1"/>
          <w:sz w:val="21"/>
          <w:szCs w:val="21"/>
          <w:lang w:eastAsia="zh-CN"/>
        </w:rPr>
        <w:t>Bangalore</w:t>
      </w:r>
      <w:proofErr w:type="spellEnd"/>
      <w:r>
        <w:rPr>
          <w:color w:val="000000" w:themeColor="text1"/>
          <w:sz w:val="21"/>
          <w:szCs w:val="21"/>
          <w:lang w:eastAsia="zh-CN"/>
        </w:rPr>
        <w:t>, India</w:t>
      </w:r>
    </w:p>
    <w:p w14:paraId="5E9452E5" w14:textId="2C4C0729" w:rsidR="008A3C77" w:rsidRDefault="00FC3E9F" w:rsidP="00B2041B">
      <w:pPr>
        <w:spacing w:after="50" w:line="210" w:lineRule="exact"/>
        <w:rPr>
          <w:color w:val="000000" w:themeColor="text1"/>
          <w:sz w:val="21"/>
          <w:szCs w:val="21"/>
          <w:lang w:eastAsia="zh-CN"/>
        </w:rPr>
      </w:pPr>
      <w:r>
        <w:rPr>
          <w:i/>
          <w:color w:val="000000" w:themeColor="text1"/>
          <w:sz w:val="21"/>
          <w:szCs w:val="21"/>
          <w:lang w:eastAsia="zh-CN"/>
        </w:rPr>
        <w:t>Research</w:t>
      </w:r>
      <w:r w:rsidR="008A3C77" w:rsidRPr="008A3C77">
        <w:rPr>
          <w:i/>
          <w:color w:val="000000" w:themeColor="text1"/>
          <w:sz w:val="21"/>
          <w:szCs w:val="21"/>
          <w:lang w:eastAsia="zh-CN"/>
        </w:rPr>
        <w:t xml:space="preserve"> Intern</w:t>
      </w:r>
      <w:r w:rsidR="00273CA6">
        <w:rPr>
          <w:b/>
          <w:color w:val="000000" w:themeColor="text1"/>
          <w:sz w:val="21"/>
          <w:szCs w:val="21"/>
          <w:lang w:eastAsia="zh-CN"/>
        </w:rPr>
        <w:t xml:space="preserve">   </w:t>
      </w:r>
      <w:r w:rsidR="008A3C77">
        <w:rPr>
          <w:b/>
          <w:color w:val="000000" w:themeColor="text1"/>
          <w:sz w:val="21"/>
          <w:szCs w:val="21"/>
          <w:lang w:eastAsia="zh-CN"/>
        </w:rPr>
        <w:t xml:space="preserve">                                       </w:t>
      </w:r>
      <w:r w:rsidR="00EC7027">
        <w:rPr>
          <w:b/>
          <w:color w:val="000000" w:themeColor="text1"/>
          <w:sz w:val="21"/>
          <w:szCs w:val="21"/>
          <w:lang w:eastAsia="zh-CN"/>
        </w:rPr>
        <w:t xml:space="preserve">     </w:t>
      </w:r>
      <w:r w:rsidR="008A3C77">
        <w:rPr>
          <w:b/>
          <w:color w:val="000000" w:themeColor="text1"/>
          <w:sz w:val="21"/>
          <w:szCs w:val="21"/>
          <w:lang w:eastAsia="zh-CN"/>
        </w:rPr>
        <w:t xml:space="preserve">                     </w:t>
      </w:r>
      <w:r w:rsidR="003813CA">
        <w:rPr>
          <w:b/>
          <w:color w:val="000000" w:themeColor="text1"/>
          <w:sz w:val="21"/>
          <w:szCs w:val="21"/>
          <w:lang w:eastAsia="zh-CN"/>
        </w:rPr>
        <w:t xml:space="preserve">                           </w:t>
      </w:r>
      <w:r w:rsidR="008A3C77">
        <w:rPr>
          <w:b/>
          <w:color w:val="000000" w:themeColor="text1"/>
          <w:sz w:val="21"/>
          <w:szCs w:val="21"/>
          <w:lang w:eastAsia="zh-CN"/>
        </w:rPr>
        <w:t xml:space="preserve">      </w:t>
      </w:r>
      <w:r w:rsidR="003813CA">
        <w:rPr>
          <w:b/>
          <w:color w:val="000000" w:themeColor="text1"/>
          <w:sz w:val="21"/>
          <w:szCs w:val="21"/>
          <w:lang w:eastAsia="zh-CN"/>
        </w:rPr>
        <w:t xml:space="preserve"> </w:t>
      </w:r>
      <w:r w:rsidR="008A3C77">
        <w:rPr>
          <w:b/>
          <w:color w:val="000000" w:themeColor="text1"/>
          <w:sz w:val="21"/>
          <w:szCs w:val="21"/>
          <w:lang w:eastAsia="zh-CN"/>
        </w:rPr>
        <w:t xml:space="preserve">   </w:t>
      </w:r>
      <w:r w:rsidR="000206AD">
        <w:rPr>
          <w:b/>
          <w:color w:val="000000" w:themeColor="text1"/>
          <w:sz w:val="21"/>
          <w:szCs w:val="21"/>
          <w:lang w:eastAsia="zh-CN"/>
        </w:rPr>
        <w:t xml:space="preserve"> </w:t>
      </w:r>
      <w:r w:rsidR="005833EC">
        <w:rPr>
          <w:b/>
          <w:color w:val="000000" w:themeColor="text1"/>
          <w:sz w:val="21"/>
          <w:szCs w:val="21"/>
          <w:lang w:eastAsia="zh-CN"/>
        </w:rPr>
        <w:t xml:space="preserve">                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             </w:t>
      </w:r>
      <w:r w:rsidR="000206AD">
        <w:rPr>
          <w:color w:val="000000" w:themeColor="text1"/>
          <w:sz w:val="21"/>
          <w:szCs w:val="21"/>
          <w:lang w:eastAsia="zh-CN"/>
        </w:rPr>
        <w:t>May</w:t>
      </w:r>
      <w:r w:rsidR="008A3C77">
        <w:rPr>
          <w:color w:val="000000" w:themeColor="text1"/>
          <w:sz w:val="21"/>
          <w:szCs w:val="21"/>
          <w:lang w:eastAsia="zh-CN"/>
        </w:rPr>
        <w:t xml:space="preserve"> 2016 </w:t>
      </w:r>
      <w:r w:rsidR="003813CA">
        <w:rPr>
          <w:color w:val="000000" w:themeColor="text1"/>
          <w:sz w:val="21"/>
          <w:szCs w:val="21"/>
          <w:lang w:eastAsia="zh-CN"/>
        </w:rPr>
        <w:t>-</w:t>
      </w:r>
      <w:r w:rsidR="008A3C77">
        <w:rPr>
          <w:color w:val="000000" w:themeColor="text1"/>
          <w:sz w:val="21"/>
          <w:szCs w:val="21"/>
          <w:lang w:eastAsia="zh-CN"/>
        </w:rPr>
        <w:t xml:space="preserve"> </w:t>
      </w:r>
      <w:r>
        <w:rPr>
          <w:color w:val="000000" w:themeColor="text1"/>
          <w:sz w:val="21"/>
          <w:szCs w:val="21"/>
          <w:lang w:eastAsia="zh-CN"/>
        </w:rPr>
        <w:t>Jul</w:t>
      </w:r>
      <w:r w:rsidR="003813CA">
        <w:rPr>
          <w:color w:val="000000" w:themeColor="text1"/>
          <w:sz w:val="21"/>
          <w:szCs w:val="21"/>
          <w:lang w:eastAsia="zh-CN"/>
        </w:rPr>
        <w:t xml:space="preserve"> 2016</w:t>
      </w:r>
    </w:p>
    <w:p w14:paraId="49C63FC5" w14:textId="29510962" w:rsidR="00E70B43" w:rsidRPr="003813CA" w:rsidRDefault="00FC3E9F" w:rsidP="00880965">
      <w:pPr>
        <w:numPr>
          <w:ilvl w:val="0"/>
          <w:numId w:val="22"/>
        </w:numPr>
        <w:spacing w:afterLines="30" w:after="72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 w:rsidRPr="00FC3E9F">
        <w:rPr>
          <w:color w:val="000000" w:themeColor="text1"/>
          <w:sz w:val="21"/>
          <w:szCs w:val="21"/>
          <w:lang w:eastAsia="zh-CN"/>
        </w:rPr>
        <w:t xml:space="preserve">The goal was to predict call drops </w:t>
      </w:r>
      <w:r w:rsidR="00061EEF">
        <w:rPr>
          <w:color w:val="000000" w:themeColor="text1"/>
          <w:sz w:val="21"/>
          <w:szCs w:val="21"/>
          <w:lang w:eastAsia="zh-CN"/>
        </w:rPr>
        <w:t>efficiently and effectively;</w:t>
      </w:r>
      <w:r w:rsidRPr="00FC3E9F">
        <w:rPr>
          <w:color w:val="000000" w:themeColor="text1"/>
          <w:sz w:val="21"/>
          <w:szCs w:val="21"/>
          <w:lang w:eastAsia="zh-CN"/>
        </w:rPr>
        <w:t xml:space="preserve"> approach of the adaptive filter was </w:t>
      </w:r>
      <w:r w:rsidR="00061EEF">
        <w:rPr>
          <w:color w:val="000000" w:themeColor="text1"/>
          <w:sz w:val="21"/>
          <w:szCs w:val="21"/>
          <w:lang w:eastAsia="zh-CN"/>
        </w:rPr>
        <w:t>incorporated in online BPTT and</w:t>
      </w:r>
      <w:r w:rsidRPr="00FC3E9F">
        <w:rPr>
          <w:color w:val="000000" w:themeColor="text1"/>
          <w:sz w:val="21"/>
          <w:szCs w:val="21"/>
          <w:lang w:eastAsia="zh-CN"/>
        </w:rPr>
        <w:t xml:space="preserve"> coding was done on MATLAB.</w:t>
      </w:r>
    </w:p>
    <w:p w14:paraId="0F724A7F" w14:textId="3084C447" w:rsidR="002D2315" w:rsidRDefault="00FC3E9F" w:rsidP="00F77BDA">
      <w:pPr>
        <w:numPr>
          <w:ilvl w:val="0"/>
          <w:numId w:val="22"/>
        </w:numPr>
        <w:spacing w:afterLines="70" w:after="168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 w:rsidRPr="00FC3E9F">
        <w:rPr>
          <w:color w:val="000000" w:themeColor="text1"/>
          <w:sz w:val="21"/>
          <w:szCs w:val="21"/>
          <w:lang w:eastAsia="zh-CN"/>
        </w:rPr>
        <w:t>This technique,</w:t>
      </w:r>
      <w:r>
        <w:rPr>
          <w:color w:val="000000" w:themeColor="text1"/>
          <w:sz w:val="21"/>
          <w:szCs w:val="21"/>
          <w:lang w:eastAsia="zh-CN"/>
        </w:rPr>
        <w:t xml:space="preserve"> </w:t>
      </w:r>
      <w:r w:rsidRPr="00FC3E9F">
        <w:rPr>
          <w:color w:val="000000" w:themeColor="text1"/>
          <w:sz w:val="21"/>
          <w:szCs w:val="21"/>
          <w:lang w:eastAsia="zh-CN"/>
        </w:rPr>
        <w:t>which is used in signal proces</w:t>
      </w:r>
      <w:r>
        <w:rPr>
          <w:color w:val="000000" w:themeColor="text1"/>
          <w:sz w:val="21"/>
          <w:szCs w:val="21"/>
          <w:lang w:eastAsia="zh-CN"/>
        </w:rPr>
        <w:t>sing, changed</w:t>
      </w:r>
      <w:r w:rsidRPr="00FC3E9F">
        <w:rPr>
          <w:color w:val="000000" w:themeColor="text1"/>
          <w:sz w:val="21"/>
          <w:szCs w:val="21"/>
          <w:lang w:eastAsia="zh-CN"/>
        </w:rPr>
        <w:t xml:space="preserve"> the transfer function with error feedback as and</w:t>
      </w:r>
      <w:r>
        <w:rPr>
          <w:color w:val="000000" w:themeColor="text1"/>
          <w:sz w:val="21"/>
          <w:szCs w:val="21"/>
          <w:lang w:eastAsia="zh-CN"/>
        </w:rPr>
        <w:t xml:space="preserve"> when the complete information wa</w:t>
      </w:r>
      <w:r w:rsidR="00061EEF">
        <w:rPr>
          <w:color w:val="000000" w:themeColor="text1"/>
          <w:sz w:val="21"/>
          <w:szCs w:val="21"/>
          <w:lang w:eastAsia="zh-CN"/>
        </w:rPr>
        <w:t>s available;</w:t>
      </w:r>
      <w:r w:rsidRPr="00FC3E9F">
        <w:rPr>
          <w:color w:val="000000" w:themeColor="text1"/>
          <w:sz w:val="21"/>
          <w:szCs w:val="21"/>
          <w:lang w:eastAsia="zh-CN"/>
        </w:rPr>
        <w:t xml:space="preserve"> NMSE error was -42.23 dB for the final architecture.</w:t>
      </w:r>
    </w:p>
    <w:p w14:paraId="14E0B805" w14:textId="5F94E81D" w:rsidR="00B52063" w:rsidRPr="008A3C77" w:rsidRDefault="00450425" w:rsidP="00B52063">
      <w:pPr>
        <w:spacing w:after="50" w:line="210" w:lineRule="exact"/>
        <w:rPr>
          <w:color w:val="000000" w:themeColor="text1"/>
          <w:sz w:val="21"/>
          <w:szCs w:val="21"/>
          <w:lang w:eastAsia="zh-CN"/>
        </w:rPr>
      </w:pPr>
      <w:r>
        <w:rPr>
          <w:b/>
          <w:color w:val="000000" w:themeColor="text1"/>
          <w:sz w:val="21"/>
          <w:szCs w:val="21"/>
          <w:lang w:eastAsia="zh-CN"/>
        </w:rPr>
        <w:t xml:space="preserve">Department of Computer Science, </w:t>
      </w:r>
      <w:r w:rsidRPr="00450425">
        <w:rPr>
          <w:b/>
          <w:color w:val="000000" w:themeColor="text1"/>
          <w:sz w:val="21"/>
          <w:szCs w:val="21"/>
          <w:lang w:eastAsia="zh-CN"/>
        </w:rPr>
        <w:t>Indian Institute of Technology Kanpur</w:t>
      </w:r>
      <w:r w:rsidR="005F7C91">
        <w:rPr>
          <w:b/>
          <w:color w:val="000000" w:themeColor="text1"/>
          <w:sz w:val="21"/>
          <w:szCs w:val="21"/>
          <w:lang w:eastAsia="zh-CN"/>
        </w:rPr>
        <w:t xml:space="preserve">    </w:t>
      </w:r>
      <w:r w:rsidR="00B52063">
        <w:rPr>
          <w:b/>
          <w:color w:val="000000" w:themeColor="text1"/>
          <w:sz w:val="21"/>
          <w:szCs w:val="21"/>
          <w:lang w:eastAsia="zh-CN"/>
        </w:rPr>
        <w:t xml:space="preserve">             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        </w:t>
      </w:r>
      <w:r w:rsidR="00B52063">
        <w:rPr>
          <w:b/>
          <w:color w:val="000000" w:themeColor="text1"/>
          <w:sz w:val="21"/>
          <w:szCs w:val="21"/>
          <w:lang w:eastAsia="zh-CN"/>
        </w:rPr>
        <w:t xml:space="preserve">  </w:t>
      </w:r>
      <w:r w:rsidR="005833EC">
        <w:rPr>
          <w:b/>
          <w:color w:val="000000" w:themeColor="text1"/>
          <w:sz w:val="21"/>
          <w:szCs w:val="21"/>
          <w:lang w:eastAsia="zh-CN"/>
        </w:rPr>
        <w:t xml:space="preserve">                </w:t>
      </w:r>
      <w:r w:rsidR="00FC3E9F">
        <w:rPr>
          <w:b/>
          <w:color w:val="000000" w:themeColor="text1"/>
          <w:sz w:val="21"/>
          <w:szCs w:val="21"/>
          <w:lang w:eastAsia="zh-CN"/>
        </w:rPr>
        <w:t xml:space="preserve">   </w:t>
      </w:r>
      <w:proofErr w:type="spellStart"/>
      <w:r w:rsidR="00FC3E9F">
        <w:rPr>
          <w:color w:val="000000" w:themeColor="text1"/>
          <w:sz w:val="21"/>
          <w:szCs w:val="21"/>
          <w:lang w:eastAsia="zh-CN"/>
        </w:rPr>
        <w:t>Kanpur</w:t>
      </w:r>
      <w:proofErr w:type="spellEnd"/>
      <w:r w:rsidR="00FC3E9F">
        <w:rPr>
          <w:color w:val="000000" w:themeColor="text1"/>
          <w:sz w:val="21"/>
          <w:szCs w:val="21"/>
          <w:lang w:eastAsia="zh-CN"/>
        </w:rPr>
        <w:t>, India</w:t>
      </w:r>
    </w:p>
    <w:p w14:paraId="0C0063B9" w14:textId="56702ED1" w:rsidR="00B52063" w:rsidRDefault="00B52063" w:rsidP="00B52063">
      <w:pPr>
        <w:spacing w:after="50" w:line="210" w:lineRule="exact"/>
        <w:rPr>
          <w:color w:val="000000" w:themeColor="text1"/>
          <w:sz w:val="21"/>
          <w:szCs w:val="21"/>
          <w:lang w:eastAsia="zh-CN"/>
        </w:rPr>
      </w:pPr>
      <w:r>
        <w:rPr>
          <w:i/>
          <w:color w:val="000000" w:themeColor="text1"/>
          <w:sz w:val="21"/>
          <w:szCs w:val="21"/>
          <w:lang w:eastAsia="zh-CN"/>
        </w:rPr>
        <w:t xml:space="preserve">Research Assistant                 </w:t>
      </w:r>
      <w:r w:rsidRPr="008A3C77">
        <w:rPr>
          <w:i/>
          <w:color w:val="000000" w:themeColor="text1"/>
          <w:sz w:val="21"/>
          <w:szCs w:val="21"/>
          <w:lang w:eastAsia="zh-CN"/>
        </w:rPr>
        <w:t xml:space="preserve">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                                                                                              </w:t>
      </w:r>
      <w:r w:rsidR="005833EC">
        <w:rPr>
          <w:b/>
          <w:color w:val="000000" w:themeColor="text1"/>
          <w:sz w:val="21"/>
          <w:szCs w:val="21"/>
          <w:lang w:eastAsia="zh-CN"/>
        </w:rPr>
        <w:t xml:space="preserve">                 </w:t>
      </w:r>
      <w:r>
        <w:rPr>
          <w:b/>
          <w:color w:val="000000" w:themeColor="text1"/>
          <w:sz w:val="21"/>
          <w:szCs w:val="21"/>
          <w:lang w:eastAsia="zh-CN"/>
        </w:rPr>
        <w:t xml:space="preserve"> </w:t>
      </w:r>
      <w:r w:rsidR="005243B2">
        <w:rPr>
          <w:b/>
          <w:color w:val="000000" w:themeColor="text1"/>
          <w:sz w:val="21"/>
          <w:szCs w:val="21"/>
          <w:lang w:eastAsia="zh-CN"/>
        </w:rPr>
        <w:t xml:space="preserve">   </w:t>
      </w:r>
      <w:r w:rsidR="00450425">
        <w:rPr>
          <w:color w:val="000000" w:themeColor="text1"/>
          <w:sz w:val="21"/>
          <w:szCs w:val="21"/>
          <w:lang w:eastAsia="zh-CN"/>
        </w:rPr>
        <w:t>Jun 2015 - Jul 2015</w:t>
      </w:r>
    </w:p>
    <w:p w14:paraId="05FE63C3" w14:textId="7DFB67F0" w:rsidR="00B52063" w:rsidRPr="003813CA" w:rsidRDefault="00450425" w:rsidP="00C0249E">
      <w:pPr>
        <w:numPr>
          <w:ilvl w:val="0"/>
          <w:numId w:val="22"/>
        </w:numPr>
        <w:spacing w:afterLines="30" w:after="72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 w:rsidRPr="00450425">
        <w:rPr>
          <w:color w:val="000000" w:themeColor="text1"/>
          <w:sz w:val="21"/>
          <w:szCs w:val="21"/>
          <w:lang w:eastAsia="zh-CN"/>
        </w:rPr>
        <w:t>Started with the basics of machine learning and then the internship involved learning and application of different algorithms like linear regression, logistic regression, neural networks and support vector machines.</w:t>
      </w:r>
    </w:p>
    <w:p w14:paraId="607BB4D7" w14:textId="204987A1" w:rsidR="00B2041B" w:rsidRPr="00FC3E9F" w:rsidRDefault="00450425" w:rsidP="00FC3E9F">
      <w:pPr>
        <w:numPr>
          <w:ilvl w:val="0"/>
          <w:numId w:val="22"/>
        </w:numPr>
        <w:spacing w:afterLines="70" w:after="168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 w:rsidRPr="00450425">
        <w:rPr>
          <w:color w:val="000000" w:themeColor="text1"/>
          <w:sz w:val="21"/>
          <w:szCs w:val="21"/>
          <w:lang w:eastAsia="zh-CN"/>
        </w:rPr>
        <w:t>These were tested on datasets involving recognition of postal codes, movie ratings and image compression</w:t>
      </w:r>
      <w:r>
        <w:rPr>
          <w:color w:val="000000" w:themeColor="text1"/>
          <w:sz w:val="21"/>
          <w:szCs w:val="21"/>
          <w:lang w:eastAsia="zh-CN"/>
        </w:rPr>
        <w:t>.</w:t>
      </w:r>
    </w:p>
    <w:p w14:paraId="39C1FC90" w14:textId="77777777" w:rsidR="005833EC" w:rsidRDefault="005833EC" w:rsidP="005833EC">
      <w:pPr>
        <w:spacing w:afterLines="70" w:after="168" w:line="210" w:lineRule="exact"/>
        <w:ind w:left="369"/>
        <w:jc w:val="both"/>
        <w:rPr>
          <w:color w:val="000000" w:themeColor="text1"/>
          <w:sz w:val="21"/>
          <w:szCs w:val="21"/>
          <w:lang w:eastAsia="zh-CN"/>
        </w:rPr>
      </w:pPr>
    </w:p>
    <w:p w14:paraId="13E33425" w14:textId="654CBD3C" w:rsidR="00245A8B" w:rsidRPr="00FC3E99" w:rsidRDefault="00395ADC" w:rsidP="00267A01">
      <w:pPr>
        <w:pStyle w:val="Heading3"/>
        <w:pBdr>
          <w:bottom w:val="single" w:sz="12" w:space="1" w:color="auto"/>
        </w:pBdr>
        <w:spacing w:afterLines="50" w:after="120" w:line="210" w:lineRule="exact"/>
        <w:jc w:val="left"/>
        <w:rPr>
          <w:color w:val="000000" w:themeColor="text1"/>
          <w:sz w:val="21"/>
          <w:szCs w:val="21"/>
          <w:lang w:eastAsia="zh-CN"/>
        </w:rPr>
      </w:pPr>
      <w:r w:rsidRPr="00FC3E99">
        <w:rPr>
          <w:color w:val="000000" w:themeColor="text1"/>
          <w:sz w:val="21"/>
          <w:szCs w:val="21"/>
          <w:lang w:eastAsia="zh-CN"/>
        </w:rPr>
        <w:t>PROJECT EXPERIENCE</w:t>
      </w:r>
    </w:p>
    <w:p w14:paraId="7ED81188" w14:textId="77777777" w:rsidR="00450425" w:rsidRPr="00FC3E99" w:rsidRDefault="00450425" w:rsidP="00450425">
      <w:pPr>
        <w:spacing w:after="50" w:line="210" w:lineRule="exact"/>
        <w:ind w:left="1338" w:hanging="1338"/>
        <w:jc w:val="both"/>
        <w:rPr>
          <w:b/>
          <w:color w:val="000000" w:themeColor="text1"/>
          <w:sz w:val="21"/>
          <w:szCs w:val="21"/>
          <w:lang w:eastAsia="zh-CN"/>
        </w:rPr>
      </w:pPr>
      <w:r>
        <w:rPr>
          <w:b/>
          <w:color w:val="000000" w:themeColor="text1"/>
          <w:sz w:val="21"/>
          <w:szCs w:val="21"/>
          <w:lang w:eastAsia="zh-CN"/>
        </w:rPr>
        <w:t>Indian Institute of Technology Roorkee</w:t>
      </w:r>
      <w:r>
        <w:rPr>
          <w:color w:val="000000" w:themeColor="text1"/>
          <w:sz w:val="21"/>
          <w:szCs w:val="21"/>
          <w:lang w:eastAsia="zh-CN"/>
        </w:rPr>
        <w:t xml:space="preserve">                                                                   </w:t>
      </w:r>
      <w:r w:rsidRPr="00FC3E99">
        <w:rPr>
          <w:b/>
          <w:color w:val="000000" w:themeColor="text1"/>
          <w:sz w:val="21"/>
          <w:szCs w:val="21"/>
          <w:lang w:eastAsia="zh-CN"/>
        </w:rPr>
        <w:t xml:space="preserve">             </w:t>
      </w:r>
      <w:r>
        <w:rPr>
          <w:b/>
          <w:color w:val="000000" w:themeColor="text1"/>
          <w:sz w:val="21"/>
          <w:szCs w:val="21"/>
          <w:lang w:eastAsia="zh-CN"/>
        </w:rPr>
        <w:t xml:space="preserve">  </w:t>
      </w:r>
      <w:r w:rsidRPr="00FC3E99">
        <w:rPr>
          <w:b/>
          <w:color w:val="000000" w:themeColor="text1"/>
          <w:sz w:val="21"/>
          <w:szCs w:val="21"/>
          <w:lang w:eastAsia="zh-CN"/>
        </w:rPr>
        <w:t xml:space="preserve">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        </w:t>
      </w:r>
      <w:r w:rsidRPr="00FC3E99">
        <w:rPr>
          <w:b/>
          <w:color w:val="000000" w:themeColor="text1"/>
          <w:sz w:val="21"/>
          <w:szCs w:val="21"/>
          <w:lang w:eastAsia="zh-CN"/>
        </w:rPr>
        <w:t xml:space="preserve">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  </w:t>
      </w:r>
      <w:proofErr w:type="spellStart"/>
      <w:r>
        <w:rPr>
          <w:color w:val="000000" w:themeColor="text1"/>
          <w:sz w:val="21"/>
          <w:szCs w:val="21"/>
          <w:lang w:eastAsia="zh-CN"/>
        </w:rPr>
        <w:t>Roorkee</w:t>
      </w:r>
      <w:proofErr w:type="spellEnd"/>
      <w:r>
        <w:rPr>
          <w:color w:val="000000" w:themeColor="text1"/>
          <w:sz w:val="21"/>
          <w:szCs w:val="21"/>
          <w:lang w:eastAsia="zh-CN"/>
        </w:rPr>
        <w:t>, India</w:t>
      </w:r>
    </w:p>
    <w:p w14:paraId="7546C3D5" w14:textId="343A6054" w:rsidR="008A3C77" w:rsidRPr="005243B2" w:rsidRDefault="00450425" w:rsidP="005243B2">
      <w:pPr>
        <w:spacing w:after="50" w:line="210" w:lineRule="exact"/>
        <w:rPr>
          <w:color w:val="000000" w:themeColor="text1"/>
          <w:sz w:val="21"/>
          <w:szCs w:val="21"/>
          <w:lang w:eastAsia="zh-CN"/>
        </w:rPr>
      </w:pPr>
      <w:r w:rsidRPr="005243B2">
        <w:rPr>
          <w:i/>
          <w:color w:val="000000" w:themeColor="text1"/>
          <w:sz w:val="21"/>
          <w:szCs w:val="21"/>
          <w:lang w:eastAsia="zh-CN"/>
        </w:rPr>
        <w:t>Dev</w:t>
      </w:r>
      <w:r w:rsidR="005243B2">
        <w:rPr>
          <w:i/>
          <w:color w:val="000000" w:themeColor="text1"/>
          <w:sz w:val="21"/>
          <w:szCs w:val="21"/>
          <w:lang w:eastAsia="zh-CN"/>
        </w:rPr>
        <w:t>elop</w:t>
      </w:r>
      <w:r w:rsidRPr="005243B2">
        <w:rPr>
          <w:i/>
          <w:color w:val="000000" w:themeColor="text1"/>
          <w:sz w:val="21"/>
          <w:szCs w:val="21"/>
          <w:lang w:eastAsia="zh-CN"/>
        </w:rPr>
        <w:t>ment and Testing of a face</w:t>
      </w:r>
      <w:r w:rsidR="005243B2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Pr="005243B2">
        <w:rPr>
          <w:i/>
          <w:color w:val="000000" w:themeColor="text1"/>
          <w:sz w:val="21"/>
          <w:szCs w:val="21"/>
          <w:lang w:eastAsia="zh-CN"/>
        </w:rPr>
        <w:t>recognition system</w:t>
      </w:r>
      <w:r w:rsidR="00C9217A" w:rsidRPr="005243B2">
        <w:rPr>
          <w:i/>
          <w:color w:val="000000" w:themeColor="text1"/>
          <w:sz w:val="21"/>
          <w:szCs w:val="21"/>
          <w:lang w:eastAsia="zh-CN"/>
        </w:rPr>
        <w:t xml:space="preserve">  </w:t>
      </w:r>
      <w:r w:rsidR="005243B2">
        <w:rPr>
          <w:i/>
          <w:color w:val="000000" w:themeColor="text1"/>
          <w:sz w:val="21"/>
          <w:szCs w:val="21"/>
          <w:lang w:eastAsia="zh-CN"/>
        </w:rPr>
        <w:t xml:space="preserve">                      </w:t>
      </w:r>
      <w:r w:rsidR="005243B2">
        <w:rPr>
          <w:b/>
          <w:color w:val="000000" w:themeColor="text1"/>
          <w:sz w:val="21"/>
          <w:szCs w:val="21"/>
          <w:lang w:eastAsia="zh-CN"/>
        </w:rPr>
        <w:t xml:space="preserve">                                                             </w:t>
      </w:r>
      <w:r w:rsidR="005243B2">
        <w:rPr>
          <w:b/>
          <w:color w:val="000000" w:themeColor="text1"/>
          <w:sz w:val="21"/>
          <w:szCs w:val="21"/>
          <w:lang w:eastAsia="zh-CN"/>
        </w:rPr>
        <w:t xml:space="preserve"> </w:t>
      </w:r>
      <w:r w:rsidR="00552914">
        <w:rPr>
          <w:color w:val="000000" w:themeColor="text1"/>
          <w:sz w:val="21"/>
          <w:szCs w:val="21"/>
          <w:lang w:eastAsia="zh-CN"/>
        </w:rPr>
        <w:t>Jul 2016</w:t>
      </w:r>
      <w:r w:rsidR="005243B2">
        <w:rPr>
          <w:color w:val="000000" w:themeColor="text1"/>
          <w:sz w:val="21"/>
          <w:szCs w:val="21"/>
          <w:lang w:eastAsia="zh-CN"/>
        </w:rPr>
        <w:t xml:space="preserve"> - Apr</w:t>
      </w:r>
      <w:r w:rsidR="00552914">
        <w:rPr>
          <w:color w:val="000000" w:themeColor="text1"/>
          <w:sz w:val="21"/>
          <w:szCs w:val="21"/>
          <w:lang w:eastAsia="zh-CN"/>
        </w:rPr>
        <w:t xml:space="preserve"> 2017</w:t>
      </w:r>
      <w:r w:rsidR="00C9217A" w:rsidRPr="005243B2">
        <w:rPr>
          <w:i/>
          <w:color w:val="000000" w:themeColor="text1"/>
          <w:sz w:val="21"/>
          <w:szCs w:val="21"/>
          <w:lang w:eastAsia="zh-CN"/>
        </w:rPr>
        <w:t xml:space="preserve">                                                                                                           </w:t>
      </w:r>
      <w:r w:rsidR="003A4E08" w:rsidRPr="005243B2">
        <w:rPr>
          <w:i/>
          <w:color w:val="000000" w:themeColor="text1"/>
          <w:sz w:val="21"/>
          <w:szCs w:val="21"/>
          <w:lang w:eastAsia="zh-CN"/>
        </w:rPr>
        <w:t xml:space="preserve"> </w:t>
      </w:r>
      <w:r w:rsidR="005243B2" w:rsidRPr="005243B2">
        <w:rPr>
          <w:i/>
          <w:color w:val="000000" w:themeColor="text1"/>
          <w:sz w:val="21"/>
          <w:szCs w:val="21"/>
          <w:lang w:eastAsia="zh-CN"/>
        </w:rPr>
        <w:t xml:space="preserve">      </w:t>
      </w:r>
    </w:p>
    <w:p w14:paraId="23BCEA97" w14:textId="4E4E2C19" w:rsidR="00925BD3" w:rsidRDefault="005243B2" w:rsidP="00880965">
      <w:pPr>
        <w:numPr>
          <w:ilvl w:val="0"/>
          <w:numId w:val="22"/>
        </w:numPr>
        <w:spacing w:afterLines="30" w:after="72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 w:rsidRPr="005243B2">
        <w:rPr>
          <w:color w:val="000000" w:themeColor="text1"/>
          <w:sz w:val="21"/>
          <w:szCs w:val="21"/>
          <w:lang w:eastAsia="zh-CN"/>
        </w:rPr>
        <w:t>The attendance system of a classroom was automated usin</w:t>
      </w:r>
      <w:r w:rsidR="00061EEF">
        <w:rPr>
          <w:color w:val="000000" w:themeColor="text1"/>
          <w:sz w:val="21"/>
          <w:szCs w:val="21"/>
          <w:lang w:eastAsia="zh-CN"/>
        </w:rPr>
        <w:t>g the developed system;</w:t>
      </w:r>
      <w:r w:rsidRPr="005243B2">
        <w:rPr>
          <w:color w:val="000000" w:themeColor="text1"/>
          <w:sz w:val="21"/>
          <w:szCs w:val="21"/>
          <w:lang w:eastAsia="zh-CN"/>
        </w:rPr>
        <w:t xml:space="preserve"> the simple technique of eigenfaces was implemented for purpose of learning.</w:t>
      </w:r>
    </w:p>
    <w:p w14:paraId="346A10DD" w14:textId="52C57D55" w:rsidR="00061EEF" w:rsidRPr="00061EEF" w:rsidRDefault="00552914" w:rsidP="00061EEF">
      <w:pPr>
        <w:numPr>
          <w:ilvl w:val="0"/>
          <w:numId w:val="22"/>
        </w:numPr>
        <w:spacing w:afterLines="70" w:after="168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>
        <w:rPr>
          <w:color w:val="000000" w:themeColor="text1"/>
          <w:sz w:val="21"/>
          <w:szCs w:val="21"/>
          <w:lang w:eastAsia="zh-CN"/>
        </w:rPr>
        <w:t>F</w:t>
      </w:r>
      <w:r w:rsidR="005243B2" w:rsidRPr="005243B2">
        <w:rPr>
          <w:color w:val="000000" w:themeColor="text1"/>
          <w:sz w:val="21"/>
          <w:szCs w:val="21"/>
          <w:lang w:eastAsia="zh-CN"/>
        </w:rPr>
        <w:t xml:space="preserve">ace landmark detection was done using </w:t>
      </w:r>
      <w:proofErr w:type="spellStart"/>
      <w:r w:rsidR="005243B2" w:rsidRPr="005243B2">
        <w:rPr>
          <w:color w:val="000000" w:themeColor="text1"/>
          <w:sz w:val="21"/>
          <w:szCs w:val="21"/>
          <w:lang w:eastAsia="zh-CN"/>
        </w:rPr>
        <w:t>dlib</w:t>
      </w:r>
      <w:proofErr w:type="spellEnd"/>
      <w:r w:rsidR="005243B2" w:rsidRPr="005243B2">
        <w:rPr>
          <w:color w:val="000000" w:themeColor="text1"/>
          <w:sz w:val="21"/>
          <w:szCs w:val="21"/>
          <w:lang w:eastAsia="zh-CN"/>
        </w:rPr>
        <w:t xml:space="preserve"> and Op</w:t>
      </w:r>
      <w:r w:rsidR="00061EEF">
        <w:rPr>
          <w:color w:val="000000" w:themeColor="text1"/>
          <w:sz w:val="21"/>
          <w:szCs w:val="21"/>
          <w:lang w:eastAsia="zh-CN"/>
        </w:rPr>
        <w:t>enCV was used for preprocessing;</w:t>
      </w:r>
      <w:r w:rsidR="005243B2" w:rsidRPr="005243B2">
        <w:rPr>
          <w:color w:val="000000" w:themeColor="text1"/>
          <w:sz w:val="21"/>
          <w:szCs w:val="21"/>
          <w:lang w:eastAsia="zh-CN"/>
        </w:rPr>
        <w:t xml:space="preserve"> CNN was used to get feature vector so that SVM can be used to cla</w:t>
      </w:r>
      <w:r w:rsidR="00061EEF">
        <w:rPr>
          <w:color w:val="000000" w:themeColor="text1"/>
          <w:sz w:val="21"/>
          <w:szCs w:val="21"/>
          <w:lang w:eastAsia="zh-CN"/>
        </w:rPr>
        <w:t>ssify the extracted information; t</w:t>
      </w:r>
      <w:r w:rsidR="005243B2" w:rsidRPr="005243B2">
        <w:rPr>
          <w:color w:val="000000" w:themeColor="text1"/>
          <w:sz w:val="21"/>
          <w:szCs w:val="21"/>
          <w:lang w:eastAsia="zh-CN"/>
        </w:rPr>
        <w:t xml:space="preserve">he technique was </w:t>
      </w:r>
      <w:proofErr w:type="gramStart"/>
      <w:r w:rsidR="005243B2" w:rsidRPr="005243B2">
        <w:rPr>
          <w:color w:val="000000" w:themeColor="text1"/>
          <w:sz w:val="21"/>
          <w:szCs w:val="21"/>
          <w:lang w:eastAsia="zh-CN"/>
        </w:rPr>
        <w:t>similar to</w:t>
      </w:r>
      <w:proofErr w:type="gramEnd"/>
      <w:r w:rsidR="005243B2" w:rsidRPr="005243B2">
        <w:rPr>
          <w:color w:val="000000" w:themeColor="text1"/>
          <w:sz w:val="21"/>
          <w:szCs w:val="21"/>
          <w:lang w:eastAsia="zh-CN"/>
        </w:rPr>
        <w:t xml:space="preserve"> the one used in </w:t>
      </w:r>
      <w:proofErr w:type="spellStart"/>
      <w:r w:rsidR="005243B2" w:rsidRPr="005243B2">
        <w:rPr>
          <w:color w:val="000000" w:themeColor="text1"/>
          <w:sz w:val="21"/>
          <w:szCs w:val="21"/>
          <w:lang w:eastAsia="zh-CN"/>
        </w:rPr>
        <w:t>OpenFace</w:t>
      </w:r>
      <w:proofErr w:type="spellEnd"/>
      <w:r w:rsidR="005243B2" w:rsidRPr="005243B2">
        <w:rPr>
          <w:color w:val="000000" w:themeColor="text1"/>
          <w:sz w:val="21"/>
          <w:szCs w:val="21"/>
          <w:lang w:eastAsia="zh-CN"/>
        </w:rPr>
        <w:t xml:space="preserve"> project and later an application was developed for real time testing in classrooms.</w:t>
      </w:r>
    </w:p>
    <w:p w14:paraId="50F4866C" w14:textId="01B559A2" w:rsidR="00552914" w:rsidRDefault="00552914" w:rsidP="00552914">
      <w:pPr>
        <w:spacing w:after="50" w:line="210" w:lineRule="exact"/>
        <w:ind w:left="1338" w:hanging="1338"/>
        <w:rPr>
          <w:i/>
          <w:color w:val="000000" w:themeColor="text1"/>
          <w:sz w:val="21"/>
          <w:szCs w:val="21"/>
          <w:lang w:eastAsia="zh-CN"/>
        </w:rPr>
      </w:pPr>
      <w:r>
        <w:rPr>
          <w:i/>
          <w:color w:val="000000" w:themeColor="text1"/>
          <w:sz w:val="21"/>
          <w:szCs w:val="21"/>
          <w:lang w:eastAsia="zh-CN"/>
        </w:rPr>
        <w:t xml:space="preserve">Univariate </w:t>
      </w:r>
      <w:r w:rsidRPr="00552914">
        <w:rPr>
          <w:i/>
          <w:color w:val="000000" w:themeColor="text1"/>
          <w:sz w:val="21"/>
          <w:szCs w:val="21"/>
          <w:lang w:eastAsia="zh-CN"/>
        </w:rPr>
        <w:t xml:space="preserve">very short term and </w:t>
      </w:r>
      <w:proofErr w:type="gramStart"/>
      <w:r w:rsidRPr="00552914">
        <w:rPr>
          <w:i/>
          <w:color w:val="000000" w:themeColor="text1"/>
          <w:sz w:val="21"/>
          <w:szCs w:val="21"/>
          <w:lang w:eastAsia="zh-CN"/>
        </w:rPr>
        <w:t>short term</w:t>
      </w:r>
      <w:proofErr w:type="gramEnd"/>
      <w:r w:rsidRPr="00552914">
        <w:rPr>
          <w:i/>
          <w:color w:val="000000" w:themeColor="text1"/>
          <w:sz w:val="21"/>
          <w:szCs w:val="21"/>
          <w:lang w:eastAsia="zh-CN"/>
        </w:rPr>
        <w:t xml:space="preserve"> for</w:t>
      </w:r>
      <w:r>
        <w:rPr>
          <w:i/>
          <w:color w:val="000000" w:themeColor="text1"/>
          <w:sz w:val="21"/>
          <w:szCs w:val="21"/>
          <w:lang w:eastAsia="zh-CN"/>
        </w:rPr>
        <w:t>ecasting of solar</w:t>
      </w:r>
      <w:r w:rsidRPr="00552914">
        <w:rPr>
          <w:i/>
          <w:color w:val="000000" w:themeColor="text1"/>
          <w:sz w:val="21"/>
          <w:szCs w:val="21"/>
          <w:lang w:eastAsia="zh-CN"/>
        </w:rPr>
        <w:t xml:space="preserve"> irradiance using modified onl</w:t>
      </w:r>
      <w:r>
        <w:rPr>
          <w:i/>
          <w:color w:val="000000" w:themeColor="text1"/>
          <w:sz w:val="21"/>
          <w:szCs w:val="21"/>
          <w:lang w:eastAsia="zh-CN"/>
        </w:rPr>
        <w:t xml:space="preserve">ine BPTT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</w:t>
      </w:r>
      <w:r>
        <w:rPr>
          <w:color w:val="000000" w:themeColor="text1"/>
          <w:sz w:val="21"/>
          <w:szCs w:val="21"/>
          <w:lang w:eastAsia="zh-CN"/>
        </w:rPr>
        <w:t>Jul 2016 - Sep 2016</w:t>
      </w:r>
    </w:p>
    <w:p w14:paraId="7E7BA004" w14:textId="608A9344" w:rsidR="009D49F6" w:rsidRDefault="00552914" w:rsidP="00880965">
      <w:pPr>
        <w:numPr>
          <w:ilvl w:val="0"/>
          <w:numId w:val="22"/>
        </w:numPr>
        <w:spacing w:afterLines="30" w:after="72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 w:rsidRPr="00552914">
        <w:rPr>
          <w:color w:val="000000" w:themeColor="text1"/>
          <w:sz w:val="21"/>
          <w:szCs w:val="21"/>
          <w:lang w:eastAsia="zh-CN"/>
        </w:rPr>
        <w:t>The goal was to predict the solar irradiance values for multiple look ahead predictions with time inter</w:t>
      </w:r>
      <w:r w:rsidR="00061EEF">
        <w:rPr>
          <w:color w:val="000000" w:themeColor="text1"/>
          <w:sz w:val="21"/>
          <w:szCs w:val="21"/>
          <w:lang w:eastAsia="zh-CN"/>
        </w:rPr>
        <w:t>vals as small as 15 minutes;</w:t>
      </w:r>
      <w:r w:rsidRPr="00552914">
        <w:rPr>
          <w:color w:val="000000" w:themeColor="text1"/>
          <w:sz w:val="21"/>
          <w:szCs w:val="21"/>
          <w:lang w:eastAsia="zh-CN"/>
        </w:rPr>
        <w:t xml:space="preserve"> online form of back propagation through time was implemented on MATLAB.</w:t>
      </w:r>
    </w:p>
    <w:p w14:paraId="476F12D7" w14:textId="6D62DCBF" w:rsidR="000155B0" w:rsidRPr="000155B0" w:rsidRDefault="00061EEF" w:rsidP="000155B0">
      <w:pPr>
        <w:numPr>
          <w:ilvl w:val="0"/>
          <w:numId w:val="22"/>
        </w:numPr>
        <w:spacing w:afterLines="70" w:after="168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 w:rsidRPr="00061EEF">
        <w:rPr>
          <w:color w:val="000000" w:themeColor="text1"/>
          <w:sz w:val="21"/>
          <w:szCs w:val="21"/>
          <w:lang w:eastAsia="zh-CN"/>
        </w:rPr>
        <w:t>The performance of the proposed network was tested comprehensively using two years of data and it outperformed the persistence model a</w:t>
      </w:r>
      <w:r>
        <w:rPr>
          <w:color w:val="000000" w:themeColor="text1"/>
          <w:sz w:val="21"/>
          <w:szCs w:val="21"/>
          <w:lang w:eastAsia="zh-CN"/>
        </w:rPr>
        <w:t>nd the norma</w:t>
      </w:r>
      <w:r w:rsidR="000155B0">
        <w:rPr>
          <w:color w:val="000000" w:themeColor="text1"/>
          <w:sz w:val="21"/>
          <w:szCs w:val="21"/>
          <w:lang w:eastAsia="zh-CN"/>
        </w:rPr>
        <w:t xml:space="preserve">l recurrent network; </w:t>
      </w:r>
      <w:r w:rsidR="000155B0" w:rsidRPr="000155B0">
        <w:rPr>
          <w:color w:val="000000" w:themeColor="text1"/>
          <w:sz w:val="21"/>
          <w:szCs w:val="21"/>
          <w:lang w:eastAsia="zh-CN"/>
        </w:rPr>
        <w:t xml:space="preserve">Research paper presented at the 20th IEEE International Computer Science and Engineering Conference (ICSEC), 2016. </w:t>
      </w:r>
    </w:p>
    <w:p w14:paraId="7DF16EF1" w14:textId="288312A5" w:rsidR="00061EEF" w:rsidRPr="005243B2" w:rsidRDefault="00061EEF" w:rsidP="00061EEF">
      <w:pPr>
        <w:spacing w:after="50" w:line="210" w:lineRule="exact"/>
        <w:rPr>
          <w:color w:val="000000" w:themeColor="text1"/>
          <w:sz w:val="21"/>
          <w:szCs w:val="21"/>
          <w:lang w:eastAsia="zh-CN"/>
        </w:rPr>
      </w:pPr>
      <w:r w:rsidRPr="00061EEF">
        <w:rPr>
          <w:i/>
          <w:color w:val="000000" w:themeColor="text1"/>
          <w:sz w:val="21"/>
          <w:szCs w:val="21"/>
          <w:lang w:eastAsia="zh-CN"/>
        </w:rPr>
        <w:t>Time-series prediction of rainfall in rural I</w:t>
      </w:r>
      <w:r>
        <w:rPr>
          <w:i/>
          <w:color w:val="000000" w:themeColor="text1"/>
          <w:sz w:val="21"/>
          <w:szCs w:val="21"/>
          <w:lang w:eastAsia="zh-CN"/>
        </w:rPr>
        <w:t>ndia with SVM and</w:t>
      </w:r>
      <w:r w:rsidRPr="00061EEF">
        <w:rPr>
          <w:i/>
          <w:color w:val="000000" w:themeColor="text1"/>
          <w:sz w:val="21"/>
          <w:szCs w:val="21"/>
          <w:lang w:eastAsia="zh-CN"/>
        </w:rPr>
        <w:t xml:space="preserve"> comparison with MLP </w:t>
      </w:r>
      <w:r w:rsidRPr="005243B2">
        <w:rPr>
          <w:i/>
          <w:color w:val="000000" w:themeColor="text1"/>
          <w:sz w:val="21"/>
          <w:szCs w:val="21"/>
          <w:lang w:eastAsia="zh-CN"/>
        </w:rPr>
        <w:t xml:space="preserve">  </w:t>
      </w:r>
      <w:r>
        <w:rPr>
          <w:i/>
          <w:color w:val="000000" w:themeColor="text1"/>
          <w:sz w:val="21"/>
          <w:szCs w:val="21"/>
          <w:lang w:eastAsia="zh-CN"/>
        </w:rPr>
        <w:t xml:space="preserve">   </w:t>
      </w:r>
      <w:r>
        <w:rPr>
          <w:i/>
          <w:color w:val="000000" w:themeColor="text1"/>
          <w:sz w:val="21"/>
          <w:szCs w:val="21"/>
          <w:lang w:eastAsia="zh-CN"/>
        </w:rPr>
        <w:t xml:space="preserve">    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</w:t>
      </w:r>
      <w:r>
        <w:rPr>
          <w:b/>
          <w:color w:val="000000" w:themeColor="text1"/>
          <w:sz w:val="21"/>
          <w:szCs w:val="21"/>
          <w:lang w:eastAsia="zh-CN"/>
        </w:rPr>
        <w:t xml:space="preserve">              </w:t>
      </w:r>
      <w:r>
        <w:rPr>
          <w:color w:val="000000" w:themeColor="text1"/>
          <w:sz w:val="21"/>
          <w:szCs w:val="21"/>
          <w:lang w:eastAsia="zh-CN"/>
        </w:rPr>
        <w:t>Mar</w:t>
      </w:r>
      <w:r>
        <w:rPr>
          <w:color w:val="000000" w:themeColor="text1"/>
          <w:sz w:val="21"/>
          <w:szCs w:val="21"/>
          <w:lang w:eastAsia="zh-CN"/>
        </w:rPr>
        <w:t xml:space="preserve"> 2016 - Apr</w:t>
      </w:r>
      <w:r>
        <w:rPr>
          <w:color w:val="000000" w:themeColor="text1"/>
          <w:sz w:val="21"/>
          <w:szCs w:val="21"/>
          <w:lang w:eastAsia="zh-CN"/>
        </w:rPr>
        <w:t xml:space="preserve"> 2016</w:t>
      </w:r>
      <w:r w:rsidRPr="005243B2">
        <w:rPr>
          <w:i/>
          <w:color w:val="000000" w:themeColor="text1"/>
          <w:sz w:val="21"/>
          <w:szCs w:val="21"/>
          <w:lang w:eastAsia="zh-CN"/>
        </w:rPr>
        <w:t xml:space="preserve">                                                                                                                  </w:t>
      </w:r>
    </w:p>
    <w:p w14:paraId="323A1DF2" w14:textId="49EBAE3D" w:rsidR="00061EEF" w:rsidRDefault="003F0E62" w:rsidP="00061EEF">
      <w:pPr>
        <w:numPr>
          <w:ilvl w:val="0"/>
          <w:numId w:val="22"/>
        </w:numPr>
        <w:spacing w:afterLines="30" w:after="72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 w:rsidRPr="003F0E62">
        <w:rPr>
          <w:color w:val="000000" w:themeColor="text1"/>
          <w:sz w:val="21"/>
          <w:szCs w:val="21"/>
          <w:lang w:eastAsia="zh-CN"/>
        </w:rPr>
        <w:t>The time series prediction of rainfall</w:t>
      </w:r>
      <w:r>
        <w:rPr>
          <w:color w:val="000000" w:themeColor="text1"/>
          <w:sz w:val="21"/>
          <w:szCs w:val="21"/>
          <w:lang w:eastAsia="zh-CN"/>
        </w:rPr>
        <w:t xml:space="preserve"> was done using SVM and MLP;</w:t>
      </w:r>
      <w:r w:rsidRPr="003F0E62">
        <w:rPr>
          <w:color w:val="000000" w:themeColor="text1"/>
          <w:sz w:val="21"/>
          <w:szCs w:val="21"/>
          <w:lang w:eastAsia="zh-CN"/>
        </w:rPr>
        <w:t xml:space="preserve"> conventional models based on various climatic features were also constructed using SVM and MLP.</w:t>
      </w:r>
    </w:p>
    <w:p w14:paraId="20E35A89" w14:textId="726DA2E3" w:rsidR="00290566" w:rsidRPr="000155B0" w:rsidRDefault="003F0E62" w:rsidP="000155B0">
      <w:pPr>
        <w:numPr>
          <w:ilvl w:val="0"/>
          <w:numId w:val="22"/>
        </w:numPr>
        <w:spacing w:afterLines="70" w:after="168" w:line="210" w:lineRule="exact"/>
        <w:ind w:left="369" w:hanging="369"/>
        <w:jc w:val="both"/>
        <w:rPr>
          <w:color w:val="000000" w:themeColor="text1"/>
          <w:sz w:val="21"/>
          <w:szCs w:val="21"/>
          <w:lang w:eastAsia="zh-CN"/>
        </w:rPr>
      </w:pPr>
      <w:r w:rsidRPr="003F0E62">
        <w:rPr>
          <w:color w:val="000000" w:themeColor="text1"/>
          <w:sz w:val="21"/>
          <w:szCs w:val="21"/>
          <w:lang w:eastAsia="zh-CN"/>
        </w:rPr>
        <w:t>Among these four models the conventional model constructed using SVM appears to be the best solution with a me</w:t>
      </w:r>
      <w:r>
        <w:rPr>
          <w:color w:val="000000" w:themeColor="text1"/>
          <w:sz w:val="21"/>
          <w:szCs w:val="21"/>
          <w:lang w:eastAsia="zh-CN"/>
        </w:rPr>
        <w:t xml:space="preserve">an absolute error of 13.66; </w:t>
      </w:r>
      <w:r w:rsidRPr="003F0E62">
        <w:rPr>
          <w:color w:val="000000" w:themeColor="text1"/>
          <w:sz w:val="21"/>
          <w:szCs w:val="21"/>
          <w:lang w:eastAsia="zh-CN"/>
        </w:rPr>
        <w:t>project was implement</w:t>
      </w:r>
      <w:bookmarkStart w:id="2" w:name="_GoBack"/>
      <w:bookmarkEnd w:id="2"/>
      <w:r w:rsidRPr="003F0E62">
        <w:rPr>
          <w:color w:val="000000" w:themeColor="text1"/>
          <w:sz w:val="21"/>
          <w:szCs w:val="21"/>
          <w:lang w:eastAsia="zh-CN"/>
        </w:rPr>
        <w:t>ed using MATLAB.</w:t>
      </w:r>
      <w:r w:rsidR="000155B0">
        <w:rPr>
          <w:color w:val="000000" w:themeColor="text1"/>
          <w:sz w:val="21"/>
          <w:szCs w:val="21"/>
          <w:lang w:eastAsia="zh-CN"/>
        </w:rPr>
        <w:t xml:space="preserve"> </w:t>
      </w:r>
    </w:p>
    <w:sectPr w:rsidR="00290566" w:rsidRPr="000155B0" w:rsidSect="005833EC">
      <w:headerReference w:type="default" r:id="rId9"/>
      <w:headerReference w:type="first" r:id="rId10"/>
      <w:pgSz w:w="12240" w:h="15840" w:code="1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18AF3F" w14:textId="77777777" w:rsidR="0028161D" w:rsidRDefault="0028161D">
      <w:r>
        <w:separator/>
      </w:r>
    </w:p>
  </w:endnote>
  <w:endnote w:type="continuationSeparator" w:id="0">
    <w:p w14:paraId="4D0713FE" w14:textId="77777777" w:rsidR="0028161D" w:rsidRDefault="0028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44FA95" w14:textId="77777777" w:rsidR="0028161D" w:rsidRDefault="0028161D">
      <w:r>
        <w:separator/>
      </w:r>
    </w:p>
  </w:footnote>
  <w:footnote w:type="continuationSeparator" w:id="0">
    <w:p w14:paraId="1CEEFAF6" w14:textId="77777777" w:rsidR="0028161D" w:rsidRDefault="00281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EB4FB" w14:textId="77777777" w:rsidR="00C53B4A" w:rsidRDefault="00C53B4A" w:rsidP="00EA00FF">
    <w:pPr>
      <w:pStyle w:val="Header"/>
      <w:jc w:val="right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1C544" w14:textId="724615E7" w:rsidR="00C53B4A" w:rsidRPr="003D235C" w:rsidRDefault="00C53B4A" w:rsidP="003D235C">
    <w:pPr>
      <w:spacing w:afterLines="20" w:after="48"/>
      <w:jc w:val="center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EDD4A14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C"/>
    <w:multiLevelType w:val="multilevel"/>
    <w:tmpl w:val="894EE87E"/>
    <w:lvl w:ilvl="0">
      <w:start w:val="1"/>
      <w:numFmt w:val="decimal"/>
      <w:isLgl/>
      <w:lvlText w:val="4.%1"/>
      <w:lvlJc w:val="left"/>
      <w:pPr>
        <w:tabs>
          <w:tab w:val="num" w:pos="480"/>
        </w:tabs>
        <w:ind w:left="480" w:firstLine="0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firstLine="42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580"/>
        </w:tabs>
        <w:ind w:left="580" w:firstLine="68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420"/>
        </w:tabs>
        <w:ind w:left="420" w:firstLine="126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)"/>
      <w:lvlJc w:val="left"/>
      <w:pPr>
        <w:tabs>
          <w:tab w:val="num" w:pos="420"/>
        </w:tabs>
        <w:ind w:left="420" w:firstLine="168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580"/>
        </w:tabs>
        <w:ind w:left="580" w:firstLine="194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420"/>
        </w:tabs>
        <w:ind w:left="420" w:firstLine="252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)"/>
      <w:lvlJc w:val="left"/>
      <w:pPr>
        <w:tabs>
          <w:tab w:val="num" w:pos="420"/>
        </w:tabs>
        <w:ind w:left="420" w:firstLine="294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580"/>
        </w:tabs>
        <w:ind w:left="580" w:firstLine="3200"/>
      </w:pPr>
      <w:rPr>
        <w:rFonts w:hint="default"/>
        <w:color w:val="000000"/>
        <w:position w:val="0"/>
        <w:sz w:val="20"/>
      </w:rPr>
    </w:lvl>
  </w:abstractNum>
  <w:abstractNum w:abstractNumId="2" w15:restartNumberingAfterBreak="0">
    <w:nsid w:val="07BA1B43"/>
    <w:multiLevelType w:val="hybridMultilevel"/>
    <w:tmpl w:val="085888A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671139B"/>
    <w:multiLevelType w:val="hybridMultilevel"/>
    <w:tmpl w:val="CB122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9A04233"/>
    <w:multiLevelType w:val="multilevel"/>
    <w:tmpl w:val="52E8E0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1F4DA3"/>
    <w:multiLevelType w:val="hybridMultilevel"/>
    <w:tmpl w:val="5508A4F0"/>
    <w:lvl w:ilvl="0" w:tplc="C5C243C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A740FF8"/>
    <w:multiLevelType w:val="hybridMultilevel"/>
    <w:tmpl w:val="0530580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AB259F8"/>
    <w:multiLevelType w:val="multilevel"/>
    <w:tmpl w:val="822C76B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AC4065F"/>
    <w:multiLevelType w:val="hybridMultilevel"/>
    <w:tmpl w:val="491E70B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CD42812"/>
    <w:multiLevelType w:val="hybridMultilevel"/>
    <w:tmpl w:val="09B60A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EF29F9"/>
    <w:multiLevelType w:val="hybridMultilevel"/>
    <w:tmpl w:val="97F647C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A68118C"/>
    <w:multiLevelType w:val="hybridMultilevel"/>
    <w:tmpl w:val="93720D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78E7B26"/>
    <w:multiLevelType w:val="hybridMultilevel"/>
    <w:tmpl w:val="8B78121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7B37CCC"/>
    <w:multiLevelType w:val="hybridMultilevel"/>
    <w:tmpl w:val="FDD6A5D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3D33D1B"/>
    <w:multiLevelType w:val="hybridMultilevel"/>
    <w:tmpl w:val="04F6B9D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AEF0A84"/>
    <w:multiLevelType w:val="multilevel"/>
    <w:tmpl w:val="2D2651DC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0C650D"/>
    <w:multiLevelType w:val="hybridMultilevel"/>
    <w:tmpl w:val="96F6F4E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87A761B"/>
    <w:multiLevelType w:val="hybridMultilevel"/>
    <w:tmpl w:val="D902C970"/>
    <w:lvl w:ilvl="0" w:tplc="00010409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902AE3"/>
    <w:multiLevelType w:val="hybridMultilevel"/>
    <w:tmpl w:val="E29894E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B2B4DCC"/>
    <w:multiLevelType w:val="hybridMultilevel"/>
    <w:tmpl w:val="BF2ECE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6503B1"/>
    <w:multiLevelType w:val="hybridMultilevel"/>
    <w:tmpl w:val="99D4D23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4BE2C55"/>
    <w:multiLevelType w:val="hybridMultilevel"/>
    <w:tmpl w:val="C9F8AC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A313635"/>
    <w:multiLevelType w:val="hybridMultilevel"/>
    <w:tmpl w:val="B49C56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A977DA2"/>
    <w:multiLevelType w:val="hybridMultilevel"/>
    <w:tmpl w:val="2A0EA58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CE85CC1"/>
    <w:multiLevelType w:val="hybridMultilevel"/>
    <w:tmpl w:val="2962E83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0030409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4B76BD"/>
    <w:multiLevelType w:val="multilevel"/>
    <w:tmpl w:val="491E70B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147119B"/>
    <w:multiLevelType w:val="hybridMultilevel"/>
    <w:tmpl w:val="087E38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1730640"/>
    <w:multiLevelType w:val="hybridMultilevel"/>
    <w:tmpl w:val="08A049E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43E4A8B"/>
    <w:multiLevelType w:val="hybridMultilevel"/>
    <w:tmpl w:val="52E8E08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75FF1900"/>
    <w:multiLevelType w:val="hybridMultilevel"/>
    <w:tmpl w:val="F04C30A8"/>
    <w:lvl w:ilvl="0" w:tplc="EBEEAD4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8"/>
  </w:num>
  <w:num w:numId="3">
    <w:abstractNumId w:val="27"/>
  </w:num>
  <w:num w:numId="4">
    <w:abstractNumId w:val="21"/>
  </w:num>
  <w:num w:numId="5">
    <w:abstractNumId w:val="14"/>
  </w:num>
  <w:num w:numId="6">
    <w:abstractNumId w:val="2"/>
  </w:num>
  <w:num w:numId="7">
    <w:abstractNumId w:val="16"/>
  </w:num>
  <w:num w:numId="8">
    <w:abstractNumId w:val="20"/>
  </w:num>
  <w:num w:numId="9">
    <w:abstractNumId w:val="24"/>
  </w:num>
  <w:num w:numId="10">
    <w:abstractNumId w:val="10"/>
  </w:num>
  <w:num w:numId="11">
    <w:abstractNumId w:val="8"/>
  </w:num>
  <w:num w:numId="12">
    <w:abstractNumId w:val="18"/>
  </w:num>
  <w:num w:numId="13">
    <w:abstractNumId w:val="25"/>
  </w:num>
  <w:num w:numId="14">
    <w:abstractNumId w:val="26"/>
  </w:num>
  <w:num w:numId="15">
    <w:abstractNumId w:val="4"/>
  </w:num>
  <w:num w:numId="16">
    <w:abstractNumId w:val="23"/>
  </w:num>
  <w:num w:numId="17">
    <w:abstractNumId w:val="1"/>
  </w:num>
  <w:num w:numId="18">
    <w:abstractNumId w:val="0"/>
  </w:num>
  <w:num w:numId="19">
    <w:abstractNumId w:val="6"/>
  </w:num>
  <w:num w:numId="20">
    <w:abstractNumId w:val="13"/>
  </w:num>
  <w:num w:numId="21">
    <w:abstractNumId w:val="19"/>
  </w:num>
  <w:num w:numId="22">
    <w:abstractNumId w:val="11"/>
  </w:num>
  <w:num w:numId="23">
    <w:abstractNumId w:val="15"/>
  </w:num>
  <w:num w:numId="24">
    <w:abstractNumId w:val="7"/>
  </w:num>
  <w:num w:numId="25">
    <w:abstractNumId w:val="29"/>
  </w:num>
  <w:num w:numId="26">
    <w:abstractNumId w:val="17"/>
  </w:num>
  <w:num w:numId="27">
    <w:abstractNumId w:val="12"/>
  </w:num>
  <w:num w:numId="28">
    <w:abstractNumId w:val="3"/>
  </w:num>
  <w:num w:numId="29">
    <w:abstractNumId w:val="22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720"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doNotValidateAgainstSchema/>
  <w:doNotDemarcateInvalidXml/>
  <w:hdrShapeDefaults>
    <o:shapedefaults v:ext="edit" spidmax="2049" strokecolor="none [3215]">
      <v:stroke color="none [3215]" weight="1.5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A3"/>
    <w:rsid w:val="00001D2E"/>
    <w:rsid w:val="0000208E"/>
    <w:rsid w:val="000037D7"/>
    <w:rsid w:val="0000466B"/>
    <w:rsid w:val="00005CEB"/>
    <w:rsid w:val="00007927"/>
    <w:rsid w:val="000155B0"/>
    <w:rsid w:val="0001565E"/>
    <w:rsid w:val="000157BF"/>
    <w:rsid w:val="000206AD"/>
    <w:rsid w:val="0002200F"/>
    <w:rsid w:val="00025FB2"/>
    <w:rsid w:val="00026D93"/>
    <w:rsid w:val="000310D1"/>
    <w:rsid w:val="00032EB5"/>
    <w:rsid w:val="00035575"/>
    <w:rsid w:val="00036145"/>
    <w:rsid w:val="00036572"/>
    <w:rsid w:val="00042A4B"/>
    <w:rsid w:val="00045A8C"/>
    <w:rsid w:val="0004784B"/>
    <w:rsid w:val="00057793"/>
    <w:rsid w:val="00061EEF"/>
    <w:rsid w:val="0006289F"/>
    <w:rsid w:val="000652CF"/>
    <w:rsid w:val="0006636E"/>
    <w:rsid w:val="000666C2"/>
    <w:rsid w:val="00071EE1"/>
    <w:rsid w:val="00074C70"/>
    <w:rsid w:val="0007681D"/>
    <w:rsid w:val="000801BB"/>
    <w:rsid w:val="0008197B"/>
    <w:rsid w:val="00083572"/>
    <w:rsid w:val="0008526E"/>
    <w:rsid w:val="0008637C"/>
    <w:rsid w:val="000867A4"/>
    <w:rsid w:val="00086AE4"/>
    <w:rsid w:val="0008707C"/>
    <w:rsid w:val="00087249"/>
    <w:rsid w:val="00091C9A"/>
    <w:rsid w:val="00091DA1"/>
    <w:rsid w:val="00095FC9"/>
    <w:rsid w:val="000A0580"/>
    <w:rsid w:val="000A79A6"/>
    <w:rsid w:val="000B3E04"/>
    <w:rsid w:val="000B4AB5"/>
    <w:rsid w:val="000B6F97"/>
    <w:rsid w:val="000C1834"/>
    <w:rsid w:val="000C2E3E"/>
    <w:rsid w:val="000D398A"/>
    <w:rsid w:val="000E3DDD"/>
    <w:rsid w:val="000E4C5F"/>
    <w:rsid w:val="000E574B"/>
    <w:rsid w:val="000F2195"/>
    <w:rsid w:val="000F2C41"/>
    <w:rsid w:val="000F2D93"/>
    <w:rsid w:val="00102CCA"/>
    <w:rsid w:val="00105556"/>
    <w:rsid w:val="00111842"/>
    <w:rsid w:val="0011525A"/>
    <w:rsid w:val="0011549B"/>
    <w:rsid w:val="00134031"/>
    <w:rsid w:val="00144268"/>
    <w:rsid w:val="001477C5"/>
    <w:rsid w:val="00151065"/>
    <w:rsid w:val="00161C9F"/>
    <w:rsid w:val="00163903"/>
    <w:rsid w:val="001660DC"/>
    <w:rsid w:val="00171461"/>
    <w:rsid w:val="00171AB8"/>
    <w:rsid w:val="00177FD7"/>
    <w:rsid w:val="001877FD"/>
    <w:rsid w:val="00187F30"/>
    <w:rsid w:val="00191F09"/>
    <w:rsid w:val="001950A3"/>
    <w:rsid w:val="00195531"/>
    <w:rsid w:val="001970A4"/>
    <w:rsid w:val="001A533C"/>
    <w:rsid w:val="001A7DF3"/>
    <w:rsid w:val="001B087A"/>
    <w:rsid w:val="001C1F95"/>
    <w:rsid w:val="001C4C8F"/>
    <w:rsid w:val="001D2539"/>
    <w:rsid w:val="001D4421"/>
    <w:rsid w:val="001D5F60"/>
    <w:rsid w:val="001E1CA0"/>
    <w:rsid w:val="001E4162"/>
    <w:rsid w:val="001E54E5"/>
    <w:rsid w:val="001E605C"/>
    <w:rsid w:val="001E6B2D"/>
    <w:rsid w:val="001F1A22"/>
    <w:rsid w:val="001F7259"/>
    <w:rsid w:val="00202779"/>
    <w:rsid w:val="00206C83"/>
    <w:rsid w:val="00210A3E"/>
    <w:rsid w:val="00210BD6"/>
    <w:rsid w:val="00212030"/>
    <w:rsid w:val="002162AB"/>
    <w:rsid w:val="0022421E"/>
    <w:rsid w:val="00227E00"/>
    <w:rsid w:val="002320C1"/>
    <w:rsid w:val="00233D60"/>
    <w:rsid w:val="00234059"/>
    <w:rsid w:val="0024217F"/>
    <w:rsid w:val="00244123"/>
    <w:rsid w:val="002453F9"/>
    <w:rsid w:val="00245A8B"/>
    <w:rsid w:val="0025368C"/>
    <w:rsid w:val="00253DAF"/>
    <w:rsid w:val="0025607A"/>
    <w:rsid w:val="00260A0C"/>
    <w:rsid w:val="00267A01"/>
    <w:rsid w:val="0027340F"/>
    <w:rsid w:val="00273CA6"/>
    <w:rsid w:val="0028161D"/>
    <w:rsid w:val="002854BE"/>
    <w:rsid w:val="0029052D"/>
    <w:rsid w:val="00290566"/>
    <w:rsid w:val="002A0A55"/>
    <w:rsid w:val="002A2404"/>
    <w:rsid w:val="002A567E"/>
    <w:rsid w:val="002A6930"/>
    <w:rsid w:val="002B2153"/>
    <w:rsid w:val="002B59DD"/>
    <w:rsid w:val="002B689E"/>
    <w:rsid w:val="002B7E20"/>
    <w:rsid w:val="002D2315"/>
    <w:rsid w:val="002D244F"/>
    <w:rsid w:val="002D4E47"/>
    <w:rsid w:val="002D62CA"/>
    <w:rsid w:val="002E2CD1"/>
    <w:rsid w:val="002E3CB8"/>
    <w:rsid w:val="002F166B"/>
    <w:rsid w:val="0030128B"/>
    <w:rsid w:val="003035E6"/>
    <w:rsid w:val="00312E93"/>
    <w:rsid w:val="00316998"/>
    <w:rsid w:val="00316A13"/>
    <w:rsid w:val="00316DED"/>
    <w:rsid w:val="0032002C"/>
    <w:rsid w:val="003227BB"/>
    <w:rsid w:val="00322A4A"/>
    <w:rsid w:val="0032322B"/>
    <w:rsid w:val="0032557E"/>
    <w:rsid w:val="00325988"/>
    <w:rsid w:val="00325FB8"/>
    <w:rsid w:val="00326ADD"/>
    <w:rsid w:val="00334F59"/>
    <w:rsid w:val="003355A0"/>
    <w:rsid w:val="00335D25"/>
    <w:rsid w:val="00340949"/>
    <w:rsid w:val="003409D2"/>
    <w:rsid w:val="00340FC4"/>
    <w:rsid w:val="00343C18"/>
    <w:rsid w:val="00345C3D"/>
    <w:rsid w:val="00350E2A"/>
    <w:rsid w:val="0036005D"/>
    <w:rsid w:val="00361A71"/>
    <w:rsid w:val="00361BD0"/>
    <w:rsid w:val="00363992"/>
    <w:rsid w:val="0036604F"/>
    <w:rsid w:val="0036610C"/>
    <w:rsid w:val="00374B07"/>
    <w:rsid w:val="0037602A"/>
    <w:rsid w:val="00380BE4"/>
    <w:rsid w:val="003813CA"/>
    <w:rsid w:val="00382624"/>
    <w:rsid w:val="00384FCA"/>
    <w:rsid w:val="00386FC4"/>
    <w:rsid w:val="00387C8F"/>
    <w:rsid w:val="0039062E"/>
    <w:rsid w:val="00391A8A"/>
    <w:rsid w:val="00395ADC"/>
    <w:rsid w:val="003A13AB"/>
    <w:rsid w:val="003A4E08"/>
    <w:rsid w:val="003A567F"/>
    <w:rsid w:val="003A7E89"/>
    <w:rsid w:val="003A7ECA"/>
    <w:rsid w:val="003B04A3"/>
    <w:rsid w:val="003B0E9A"/>
    <w:rsid w:val="003B1F4A"/>
    <w:rsid w:val="003B32AF"/>
    <w:rsid w:val="003B3FA9"/>
    <w:rsid w:val="003B4BE9"/>
    <w:rsid w:val="003C24FB"/>
    <w:rsid w:val="003C3C1A"/>
    <w:rsid w:val="003C3E2F"/>
    <w:rsid w:val="003C3E8F"/>
    <w:rsid w:val="003C6036"/>
    <w:rsid w:val="003C610D"/>
    <w:rsid w:val="003C78CA"/>
    <w:rsid w:val="003D235C"/>
    <w:rsid w:val="003D2E02"/>
    <w:rsid w:val="003D3C7B"/>
    <w:rsid w:val="003D70A7"/>
    <w:rsid w:val="003E0C65"/>
    <w:rsid w:val="003E6999"/>
    <w:rsid w:val="003E7015"/>
    <w:rsid w:val="003E76AF"/>
    <w:rsid w:val="003F0E62"/>
    <w:rsid w:val="003F121E"/>
    <w:rsid w:val="003F2195"/>
    <w:rsid w:val="003F35D8"/>
    <w:rsid w:val="003F3F95"/>
    <w:rsid w:val="0040079B"/>
    <w:rsid w:val="00410FA4"/>
    <w:rsid w:val="00411BEB"/>
    <w:rsid w:val="00411D57"/>
    <w:rsid w:val="00414A73"/>
    <w:rsid w:val="00420C1B"/>
    <w:rsid w:val="00420C2C"/>
    <w:rsid w:val="0042300C"/>
    <w:rsid w:val="004232F3"/>
    <w:rsid w:val="00425687"/>
    <w:rsid w:val="00425CF4"/>
    <w:rsid w:val="00425D26"/>
    <w:rsid w:val="00427C8B"/>
    <w:rsid w:val="00430964"/>
    <w:rsid w:val="004314FE"/>
    <w:rsid w:val="00431B09"/>
    <w:rsid w:val="00440CB3"/>
    <w:rsid w:val="00441F8D"/>
    <w:rsid w:val="004461B8"/>
    <w:rsid w:val="00450425"/>
    <w:rsid w:val="00452849"/>
    <w:rsid w:val="00460080"/>
    <w:rsid w:val="00461DDB"/>
    <w:rsid w:val="00462162"/>
    <w:rsid w:val="00462892"/>
    <w:rsid w:val="00463B12"/>
    <w:rsid w:val="0046689E"/>
    <w:rsid w:val="0047571C"/>
    <w:rsid w:val="004A1CE9"/>
    <w:rsid w:val="004B13B7"/>
    <w:rsid w:val="004B2B37"/>
    <w:rsid w:val="004B2EEB"/>
    <w:rsid w:val="004D3228"/>
    <w:rsid w:val="004D47E4"/>
    <w:rsid w:val="004D7C3B"/>
    <w:rsid w:val="004E6055"/>
    <w:rsid w:val="004F0048"/>
    <w:rsid w:val="004F133A"/>
    <w:rsid w:val="004F1AFD"/>
    <w:rsid w:val="004F52FB"/>
    <w:rsid w:val="004F68DC"/>
    <w:rsid w:val="005068DE"/>
    <w:rsid w:val="00516FF4"/>
    <w:rsid w:val="00520B14"/>
    <w:rsid w:val="00521598"/>
    <w:rsid w:val="00521908"/>
    <w:rsid w:val="005243B2"/>
    <w:rsid w:val="00527D3B"/>
    <w:rsid w:val="0053399A"/>
    <w:rsid w:val="00540BBF"/>
    <w:rsid w:val="00541D62"/>
    <w:rsid w:val="005461E9"/>
    <w:rsid w:val="005474FE"/>
    <w:rsid w:val="00551C29"/>
    <w:rsid w:val="00552914"/>
    <w:rsid w:val="00557433"/>
    <w:rsid w:val="00560DA5"/>
    <w:rsid w:val="00561D80"/>
    <w:rsid w:val="005629F3"/>
    <w:rsid w:val="005733DD"/>
    <w:rsid w:val="00576105"/>
    <w:rsid w:val="0058210C"/>
    <w:rsid w:val="005833EC"/>
    <w:rsid w:val="005903A1"/>
    <w:rsid w:val="00590D0D"/>
    <w:rsid w:val="0059448A"/>
    <w:rsid w:val="00596CF8"/>
    <w:rsid w:val="005A160B"/>
    <w:rsid w:val="005A61FA"/>
    <w:rsid w:val="005A72A8"/>
    <w:rsid w:val="005B2A3B"/>
    <w:rsid w:val="005B2AF4"/>
    <w:rsid w:val="005B526D"/>
    <w:rsid w:val="005B6FD9"/>
    <w:rsid w:val="005C4350"/>
    <w:rsid w:val="005C5717"/>
    <w:rsid w:val="005D2268"/>
    <w:rsid w:val="005D2E31"/>
    <w:rsid w:val="005D51DE"/>
    <w:rsid w:val="005D5BCC"/>
    <w:rsid w:val="005E0346"/>
    <w:rsid w:val="005E1773"/>
    <w:rsid w:val="005E3B72"/>
    <w:rsid w:val="005F0451"/>
    <w:rsid w:val="005F14E4"/>
    <w:rsid w:val="005F3915"/>
    <w:rsid w:val="005F6DFC"/>
    <w:rsid w:val="005F7C91"/>
    <w:rsid w:val="006101A8"/>
    <w:rsid w:val="00613D6D"/>
    <w:rsid w:val="0061682F"/>
    <w:rsid w:val="00617658"/>
    <w:rsid w:val="00627DD8"/>
    <w:rsid w:val="00630270"/>
    <w:rsid w:val="00632211"/>
    <w:rsid w:val="006361DF"/>
    <w:rsid w:val="0064628E"/>
    <w:rsid w:val="00646550"/>
    <w:rsid w:val="00647E02"/>
    <w:rsid w:val="00651057"/>
    <w:rsid w:val="0065326D"/>
    <w:rsid w:val="006552DE"/>
    <w:rsid w:val="0066185B"/>
    <w:rsid w:val="006618C2"/>
    <w:rsid w:val="0066319D"/>
    <w:rsid w:val="006679EA"/>
    <w:rsid w:val="00692777"/>
    <w:rsid w:val="0069721C"/>
    <w:rsid w:val="006A3F36"/>
    <w:rsid w:val="006A4C54"/>
    <w:rsid w:val="006A5E08"/>
    <w:rsid w:val="006A7016"/>
    <w:rsid w:val="006B1119"/>
    <w:rsid w:val="006B4C80"/>
    <w:rsid w:val="006B4D03"/>
    <w:rsid w:val="006C03A6"/>
    <w:rsid w:val="006C25E0"/>
    <w:rsid w:val="006C3CCA"/>
    <w:rsid w:val="006C5EDC"/>
    <w:rsid w:val="006D2F36"/>
    <w:rsid w:val="006D35BB"/>
    <w:rsid w:val="006D3F10"/>
    <w:rsid w:val="006D4EBF"/>
    <w:rsid w:val="006E5022"/>
    <w:rsid w:val="006E62A0"/>
    <w:rsid w:val="006E662E"/>
    <w:rsid w:val="006F05F5"/>
    <w:rsid w:val="00704C15"/>
    <w:rsid w:val="00707DA3"/>
    <w:rsid w:val="00714ACE"/>
    <w:rsid w:val="00716283"/>
    <w:rsid w:val="00716926"/>
    <w:rsid w:val="0072067E"/>
    <w:rsid w:val="007208FF"/>
    <w:rsid w:val="00721FD0"/>
    <w:rsid w:val="007322F7"/>
    <w:rsid w:val="00743E81"/>
    <w:rsid w:val="00746654"/>
    <w:rsid w:val="0074669B"/>
    <w:rsid w:val="0075158F"/>
    <w:rsid w:val="00751C65"/>
    <w:rsid w:val="00751F4F"/>
    <w:rsid w:val="007528FF"/>
    <w:rsid w:val="0076393E"/>
    <w:rsid w:val="007639C9"/>
    <w:rsid w:val="00781EFE"/>
    <w:rsid w:val="007A6D70"/>
    <w:rsid w:val="007C05CC"/>
    <w:rsid w:val="007C1E5F"/>
    <w:rsid w:val="007C3403"/>
    <w:rsid w:val="007C4946"/>
    <w:rsid w:val="007C5488"/>
    <w:rsid w:val="007C641F"/>
    <w:rsid w:val="007C65E8"/>
    <w:rsid w:val="007E0029"/>
    <w:rsid w:val="007E219B"/>
    <w:rsid w:val="007E224C"/>
    <w:rsid w:val="007E48FD"/>
    <w:rsid w:val="007E50D6"/>
    <w:rsid w:val="007E5348"/>
    <w:rsid w:val="007F10CC"/>
    <w:rsid w:val="00800DF5"/>
    <w:rsid w:val="00802D1D"/>
    <w:rsid w:val="0080402F"/>
    <w:rsid w:val="00806A4C"/>
    <w:rsid w:val="00806EEB"/>
    <w:rsid w:val="00807207"/>
    <w:rsid w:val="008112A2"/>
    <w:rsid w:val="0081338D"/>
    <w:rsid w:val="00817130"/>
    <w:rsid w:val="008236D2"/>
    <w:rsid w:val="00824B1B"/>
    <w:rsid w:val="00825092"/>
    <w:rsid w:val="00825D7C"/>
    <w:rsid w:val="00827668"/>
    <w:rsid w:val="00830DCC"/>
    <w:rsid w:val="00833271"/>
    <w:rsid w:val="008335A3"/>
    <w:rsid w:val="00836B6C"/>
    <w:rsid w:val="00854ADD"/>
    <w:rsid w:val="008552B2"/>
    <w:rsid w:val="00860B88"/>
    <w:rsid w:val="008670D5"/>
    <w:rsid w:val="008736F3"/>
    <w:rsid w:val="008770C6"/>
    <w:rsid w:val="00880965"/>
    <w:rsid w:val="00881784"/>
    <w:rsid w:val="00886E5A"/>
    <w:rsid w:val="00887AAD"/>
    <w:rsid w:val="00893E57"/>
    <w:rsid w:val="008941D4"/>
    <w:rsid w:val="008A1313"/>
    <w:rsid w:val="008A3C77"/>
    <w:rsid w:val="008A7ECE"/>
    <w:rsid w:val="008B3430"/>
    <w:rsid w:val="008B7389"/>
    <w:rsid w:val="008C2FEC"/>
    <w:rsid w:val="008C4541"/>
    <w:rsid w:val="008C5620"/>
    <w:rsid w:val="008D409C"/>
    <w:rsid w:val="008D7978"/>
    <w:rsid w:val="008E2002"/>
    <w:rsid w:val="008F0D36"/>
    <w:rsid w:val="008F1E67"/>
    <w:rsid w:val="008F2800"/>
    <w:rsid w:val="008F2F58"/>
    <w:rsid w:val="008F4CE0"/>
    <w:rsid w:val="008F5EEA"/>
    <w:rsid w:val="008F7D46"/>
    <w:rsid w:val="00903793"/>
    <w:rsid w:val="00912EAA"/>
    <w:rsid w:val="009220AB"/>
    <w:rsid w:val="00925ABA"/>
    <w:rsid w:val="00925BD3"/>
    <w:rsid w:val="0093157D"/>
    <w:rsid w:val="0093175D"/>
    <w:rsid w:val="00933015"/>
    <w:rsid w:val="00946D20"/>
    <w:rsid w:val="009512F3"/>
    <w:rsid w:val="00951CD7"/>
    <w:rsid w:val="00954AAE"/>
    <w:rsid w:val="0095764D"/>
    <w:rsid w:val="0096367D"/>
    <w:rsid w:val="00963CA9"/>
    <w:rsid w:val="00966E42"/>
    <w:rsid w:val="00967527"/>
    <w:rsid w:val="00974436"/>
    <w:rsid w:val="0097587C"/>
    <w:rsid w:val="00976DA8"/>
    <w:rsid w:val="009828C3"/>
    <w:rsid w:val="00984BF0"/>
    <w:rsid w:val="00991696"/>
    <w:rsid w:val="009939D5"/>
    <w:rsid w:val="00993EFA"/>
    <w:rsid w:val="009A61C6"/>
    <w:rsid w:val="009A64D4"/>
    <w:rsid w:val="009A6DF1"/>
    <w:rsid w:val="009B1390"/>
    <w:rsid w:val="009B566B"/>
    <w:rsid w:val="009B757D"/>
    <w:rsid w:val="009C03A4"/>
    <w:rsid w:val="009C15D6"/>
    <w:rsid w:val="009D49F6"/>
    <w:rsid w:val="009D5882"/>
    <w:rsid w:val="009D5EA2"/>
    <w:rsid w:val="009D7CEF"/>
    <w:rsid w:val="009E3035"/>
    <w:rsid w:val="009E4B93"/>
    <w:rsid w:val="009E658F"/>
    <w:rsid w:val="009E776A"/>
    <w:rsid w:val="009F0717"/>
    <w:rsid w:val="009F2988"/>
    <w:rsid w:val="009F3CB0"/>
    <w:rsid w:val="00A01AE2"/>
    <w:rsid w:val="00A03509"/>
    <w:rsid w:val="00A06494"/>
    <w:rsid w:val="00A148F7"/>
    <w:rsid w:val="00A15DAA"/>
    <w:rsid w:val="00A213A1"/>
    <w:rsid w:val="00A256E4"/>
    <w:rsid w:val="00A261A4"/>
    <w:rsid w:val="00A310F5"/>
    <w:rsid w:val="00A34B46"/>
    <w:rsid w:val="00A35F1C"/>
    <w:rsid w:val="00A46C6B"/>
    <w:rsid w:val="00A56061"/>
    <w:rsid w:val="00A62562"/>
    <w:rsid w:val="00A642A0"/>
    <w:rsid w:val="00A672E9"/>
    <w:rsid w:val="00A67330"/>
    <w:rsid w:val="00A67C8C"/>
    <w:rsid w:val="00A7017B"/>
    <w:rsid w:val="00A707DE"/>
    <w:rsid w:val="00A715FE"/>
    <w:rsid w:val="00A716D1"/>
    <w:rsid w:val="00A73BB0"/>
    <w:rsid w:val="00A924D6"/>
    <w:rsid w:val="00A9681F"/>
    <w:rsid w:val="00AA17D5"/>
    <w:rsid w:val="00AA27B3"/>
    <w:rsid w:val="00AA38DD"/>
    <w:rsid w:val="00AA4B86"/>
    <w:rsid w:val="00AB46AF"/>
    <w:rsid w:val="00AB4ED5"/>
    <w:rsid w:val="00AB5F8F"/>
    <w:rsid w:val="00AC3E4E"/>
    <w:rsid w:val="00AC788B"/>
    <w:rsid w:val="00AD3575"/>
    <w:rsid w:val="00AD3831"/>
    <w:rsid w:val="00AD46FA"/>
    <w:rsid w:val="00AD4E9C"/>
    <w:rsid w:val="00AD58E0"/>
    <w:rsid w:val="00AE2C2C"/>
    <w:rsid w:val="00AF32B0"/>
    <w:rsid w:val="00AF47AE"/>
    <w:rsid w:val="00AF6F2E"/>
    <w:rsid w:val="00B01706"/>
    <w:rsid w:val="00B01F4A"/>
    <w:rsid w:val="00B1379A"/>
    <w:rsid w:val="00B13C4D"/>
    <w:rsid w:val="00B165BF"/>
    <w:rsid w:val="00B1680E"/>
    <w:rsid w:val="00B2041B"/>
    <w:rsid w:val="00B2453E"/>
    <w:rsid w:val="00B24F74"/>
    <w:rsid w:val="00B25573"/>
    <w:rsid w:val="00B30BCC"/>
    <w:rsid w:val="00B34DA6"/>
    <w:rsid w:val="00B36F35"/>
    <w:rsid w:val="00B413E5"/>
    <w:rsid w:val="00B41F35"/>
    <w:rsid w:val="00B47AA9"/>
    <w:rsid w:val="00B52063"/>
    <w:rsid w:val="00B6146F"/>
    <w:rsid w:val="00B61BD4"/>
    <w:rsid w:val="00B62CDE"/>
    <w:rsid w:val="00B63E74"/>
    <w:rsid w:val="00B65B3C"/>
    <w:rsid w:val="00B705F6"/>
    <w:rsid w:val="00B75CEF"/>
    <w:rsid w:val="00B82C25"/>
    <w:rsid w:val="00B910FA"/>
    <w:rsid w:val="00B96865"/>
    <w:rsid w:val="00BA3623"/>
    <w:rsid w:val="00BA3C3C"/>
    <w:rsid w:val="00BA557C"/>
    <w:rsid w:val="00BA6C8C"/>
    <w:rsid w:val="00BB326B"/>
    <w:rsid w:val="00BB7FAD"/>
    <w:rsid w:val="00BC3BB2"/>
    <w:rsid w:val="00BD31C2"/>
    <w:rsid w:val="00BD53AE"/>
    <w:rsid w:val="00BE0541"/>
    <w:rsid w:val="00BE49DA"/>
    <w:rsid w:val="00BE6F7F"/>
    <w:rsid w:val="00BF1479"/>
    <w:rsid w:val="00BF543B"/>
    <w:rsid w:val="00BF6B18"/>
    <w:rsid w:val="00C02445"/>
    <w:rsid w:val="00C0249E"/>
    <w:rsid w:val="00C06662"/>
    <w:rsid w:val="00C1285A"/>
    <w:rsid w:val="00C15746"/>
    <w:rsid w:val="00C169AC"/>
    <w:rsid w:val="00C222AD"/>
    <w:rsid w:val="00C23601"/>
    <w:rsid w:val="00C253AF"/>
    <w:rsid w:val="00C26964"/>
    <w:rsid w:val="00C3189C"/>
    <w:rsid w:val="00C31A9D"/>
    <w:rsid w:val="00C3499D"/>
    <w:rsid w:val="00C42BD7"/>
    <w:rsid w:val="00C44339"/>
    <w:rsid w:val="00C51348"/>
    <w:rsid w:val="00C51CF5"/>
    <w:rsid w:val="00C53B4A"/>
    <w:rsid w:val="00C555AB"/>
    <w:rsid w:val="00C55618"/>
    <w:rsid w:val="00C60612"/>
    <w:rsid w:val="00C610AD"/>
    <w:rsid w:val="00C61611"/>
    <w:rsid w:val="00C62728"/>
    <w:rsid w:val="00C66440"/>
    <w:rsid w:val="00C701B2"/>
    <w:rsid w:val="00C70313"/>
    <w:rsid w:val="00C71795"/>
    <w:rsid w:val="00C809D6"/>
    <w:rsid w:val="00C81116"/>
    <w:rsid w:val="00C843A4"/>
    <w:rsid w:val="00C853D1"/>
    <w:rsid w:val="00C85CD9"/>
    <w:rsid w:val="00C87C91"/>
    <w:rsid w:val="00C87FCC"/>
    <w:rsid w:val="00C9040E"/>
    <w:rsid w:val="00C9217A"/>
    <w:rsid w:val="00C928F7"/>
    <w:rsid w:val="00C933F5"/>
    <w:rsid w:val="00C97E39"/>
    <w:rsid w:val="00CA0DB0"/>
    <w:rsid w:val="00CA667A"/>
    <w:rsid w:val="00CB25A3"/>
    <w:rsid w:val="00CB2D04"/>
    <w:rsid w:val="00CB313A"/>
    <w:rsid w:val="00CB562B"/>
    <w:rsid w:val="00CC1031"/>
    <w:rsid w:val="00CC1AED"/>
    <w:rsid w:val="00CC4653"/>
    <w:rsid w:val="00CD0116"/>
    <w:rsid w:val="00CD5EC0"/>
    <w:rsid w:val="00CD7CF2"/>
    <w:rsid w:val="00CE04CC"/>
    <w:rsid w:val="00CE25B2"/>
    <w:rsid w:val="00CE5026"/>
    <w:rsid w:val="00CF5125"/>
    <w:rsid w:val="00CF74A7"/>
    <w:rsid w:val="00D03014"/>
    <w:rsid w:val="00D05452"/>
    <w:rsid w:val="00D056A9"/>
    <w:rsid w:val="00D05AA5"/>
    <w:rsid w:val="00D062EB"/>
    <w:rsid w:val="00D10ABC"/>
    <w:rsid w:val="00D112E6"/>
    <w:rsid w:val="00D129A6"/>
    <w:rsid w:val="00D17269"/>
    <w:rsid w:val="00D21361"/>
    <w:rsid w:val="00D2209F"/>
    <w:rsid w:val="00D23A80"/>
    <w:rsid w:val="00D24791"/>
    <w:rsid w:val="00D2679C"/>
    <w:rsid w:val="00D3088D"/>
    <w:rsid w:val="00D427B3"/>
    <w:rsid w:val="00D513BB"/>
    <w:rsid w:val="00D540A8"/>
    <w:rsid w:val="00D60D21"/>
    <w:rsid w:val="00D64882"/>
    <w:rsid w:val="00D6794D"/>
    <w:rsid w:val="00D70559"/>
    <w:rsid w:val="00D75AFB"/>
    <w:rsid w:val="00D857CC"/>
    <w:rsid w:val="00D909F9"/>
    <w:rsid w:val="00D91A2D"/>
    <w:rsid w:val="00DA5A23"/>
    <w:rsid w:val="00DB34DB"/>
    <w:rsid w:val="00DC082C"/>
    <w:rsid w:val="00DC0C99"/>
    <w:rsid w:val="00DC4760"/>
    <w:rsid w:val="00DC6CA3"/>
    <w:rsid w:val="00DC7071"/>
    <w:rsid w:val="00DD2C5F"/>
    <w:rsid w:val="00DD4139"/>
    <w:rsid w:val="00DD5635"/>
    <w:rsid w:val="00DD5A9D"/>
    <w:rsid w:val="00DD70E9"/>
    <w:rsid w:val="00DD7726"/>
    <w:rsid w:val="00DE1B57"/>
    <w:rsid w:val="00DF44E3"/>
    <w:rsid w:val="00E131B7"/>
    <w:rsid w:val="00E13B1C"/>
    <w:rsid w:val="00E140F9"/>
    <w:rsid w:val="00E21A6F"/>
    <w:rsid w:val="00E22E76"/>
    <w:rsid w:val="00E27832"/>
    <w:rsid w:val="00E31A4C"/>
    <w:rsid w:val="00E32ACF"/>
    <w:rsid w:val="00E33028"/>
    <w:rsid w:val="00E33323"/>
    <w:rsid w:val="00E33798"/>
    <w:rsid w:val="00E3608D"/>
    <w:rsid w:val="00E360E4"/>
    <w:rsid w:val="00E4226A"/>
    <w:rsid w:val="00E426AD"/>
    <w:rsid w:val="00E432C1"/>
    <w:rsid w:val="00E43F15"/>
    <w:rsid w:val="00E462BD"/>
    <w:rsid w:val="00E52B0F"/>
    <w:rsid w:val="00E54052"/>
    <w:rsid w:val="00E557B3"/>
    <w:rsid w:val="00E56CC8"/>
    <w:rsid w:val="00E60B16"/>
    <w:rsid w:val="00E60EE4"/>
    <w:rsid w:val="00E70B43"/>
    <w:rsid w:val="00E736B7"/>
    <w:rsid w:val="00E73E30"/>
    <w:rsid w:val="00E8526B"/>
    <w:rsid w:val="00E857FF"/>
    <w:rsid w:val="00E87390"/>
    <w:rsid w:val="00E933AB"/>
    <w:rsid w:val="00E94350"/>
    <w:rsid w:val="00E96527"/>
    <w:rsid w:val="00EA00FF"/>
    <w:rsid w:val="00EA1773"/>
    <w:rsid w:val="00EA6E17"/>
    <w:rsid w:val="00EB4098"/>
    <w:rsid w:val="00EB6BED"/>
    <w:rsid w:val="00EC1F94"/>
    <w:rsid w:val="00EC2419"/>
    <w:rsid w:val="00EC7027"/>
    <w:rsid w:val="00ED6DF9"/>
    <w:rsid w:val="00EE23F1"/>
    <w:rsid w:val="00EE6B5D"/>
    <w:rsid w:val="00EF4750"/>
    <w:rsid w:val="00F00128"/>
    <w:rsid w:val="00F06F58"/>
    <w:rsid w:val="00F121AC"/>
    <w:rsid w:val="00F1626A"/>
    <w:rsid w:val="00F17A15"/>
    <w:rsid w:val="00F22532"/>
    <w:rsid w:val="00F23B96"/>
    <w:rsid w:val="00F24F15"/>
    <w:rsid w:val="00F27FFB"/>
    <w:rsid w:val="00F34A64"/>
    <w:rsid w:val="00F36073"/>
    <w:rsid w:val="00F40D9B"/>
    <w:rsid w:val="00F44A94"/>
    <w:rsid w:val="00F51D2F"/>
    <w:rsid w:val="00F6160B"/>
    <w:rsid w:val="00F62818"/>
    <w:rsid w:val="00F65699"/>
    <w:rsid w:val="00F65FD1"/>
    <w:rsid w:val="00F72BDE"/>
    <w:rsid w:val="00F744F4"/>
    <w:rsid w:val="00F77BDA"/>
    <w:rsid w:val="00F8305A"/>
    <w:rsid w:val="00F94295"/>
    <w:rsid w:val="00FA539D"/>
    <w:rsid w:val="00FB03FF"/>
    <w:rsid w:val="00FB0459"/>
    <w:rsid w:val="00FB3553"/>
    <w:rsid w:val="00FC2428"/>
    <w:rsid w:val="00FC3E99"/>
    <w:rsid w:val="00FC3E9F"/>
    <w:rsid w:val="00FC6F67"/>
    <w:rsid w:val="00FD42BF"/>
    <w:rsid w:val="00FD4326"/>
    <w:rsid w:val="00FD5838"/>
    <w:rsid w:val="00FD58EC"/>
    <w:rsid w:val="00FE15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none [3215]">
      <v:stroke color="none [3215]" weight="1.5pt"/>
    </o:shapedefaults>
    <o:shapelayout v:ext="edit">
      <o:idmap v:ext="edit" data="1"/>
    </o:shapelayout>
  </w:shapeDefaults>
  <w:decimalSymbol w:val="."/>
  <w:listSeparator w:val=","/>
  <w14:docId w14:val="2AE26567"/>
  <w15:docId w15:val="{B8B60709-649B-4FA6-BBE0-9D3CABD0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31B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131B7"/>
    <w:pPr>
      <w:keepNext/>
      <w:tabs>
        <w:tab w:val="right" w:pos="10170"/>
      </w:tabs>
      <w:jc w:val="both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31B7"/>
    <w:pPr>
      <w:keepNext/>
      <w:pBdr>
        <w:bottom w:val="double" w:sz="6" w:space="1" w:color="auto"/>
      </w:pBdr>
      <w:tabs>
        <w:tab w:val="left" w:pos="5940"/>
        <w:tab w:val="left" w:pos="6120"/>
      </w:tabs>
      <w:jc w:val="both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31B7"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31B7"/>
    <w:pPr>
      <w:keepNext/>
      <w:ind w:left="360"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131B7"/>
    <w:pPr>
      <w:keepNext/>
      <w:pBdr>
        <w:top w:val="double" w:sz="4" w:space="1" w:color="auto"/>
        <w:bottom w:val="single" w:sz="4" w:space="1" w:color="auto"/>
      </w:pBdr>
      <w:jc w:val="center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1D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1D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1D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1D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1D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E131B7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101D3"/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E131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01D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131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01D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21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208E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2F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2F3"/>
    <w:rPr>
      <w:sz w:val="18"/>
      <w:szCs w:val="18"/>
    </w:rPr>
  </w:style>
  <w:style w:type="paragraph" w:customStyle="1" w:styleId="papertitle">
    <w:name w:val="paper title"/>
    <w:rsid w:val="00E857FF"/>
    <w:pPr>
      <w:spacing w:after="120"/>
      <w:jc w:val="center"/>
    </w:pPr>
    <w:rPr>
      <w:rFonts w:eastAsia="MS Mincho"/>
      <w:noProof/>
      <w:sz w:val="48"/>
      <w:szCs w:val="48"/>
    </w:rPr>
  </w:style>
  <w:style w:type="character" w:styleId="Strong">
    <w:name w:val="Strong"/>
    <w:basedOn w:val="DefaultParagraphFont"/>
    <w:uiPriority w:val="22"/>
    <w:qFormat/>
    <w:rsid w:val="00144268"/>
    <w:rPr>
      <w:b/>
      <w:bCs/>
    </w:rPr>
  </w:style>
  <w:style w:type="character" w:customStyle="1" w:styleId="apple-style-span">
    <w:name w:val="apple-style-span"/>
    <w:basedOn w:val="DefaultParagraphFont"/>
    <w:rsid w:val="0001565E"/>
  </w:style>
  <w:style w:type="character" w:customStyle="1" w:styleId="apple-converted-space">
    <w:name w:val="apple-converted-space"/>
    <w:basedOn w:val="DefaultParagraphFont"/>
    <w:rsid w:val="00E32ACF"/>
  </w:style>
  <w:style w:type="paragraph" w:customStyle="1" w:styleId="1">
    <w:name w:val="网格型1"/>
    <w:rsid w:val="00E32ACF"/>
    <w:pPr>
      <w:widowControl w:val="0"/>
      <w:jc w:val="both"/>
    </w:pPr>
    <w:rPr>
      <w:rFonts w:eastAsia="ヒラギノ角ゴ Pro W3"/>
      <w:color w:val="000000"/>
      <w:sz w:val="20"/>
      <w:szCs w:val="20"/>
      <w:lang w:eastAsia="zh-CN"/>
    </w:rPr>
  </w:style>
  <w:style w:type="character" w:customStyle="1" w:styleId="def">
    <w:name w:val="def"/>
    <w:basedOn w:val="DefaultParagraphFont"/>
    <w:rsid w:val="00245A8B"/>
  </w:style>
  <w:style w:type="paragraph" w:customStyle="1" w:styleId="10">
    <w:name w:val="列出段落1"/>
    <w:basedOn w:val="Normal"/>
    <w:rsid w:val="00245A8B"/>
    <w:pPr>
      <w:widowControl w:val="0"/>
      <w:ind w:firstLineChars="200" w:firstLine="420"/>
      <w:jc w:val="both"/>
    </w:pPr>
    <w:rPr>
      <w:rFonts w:eastAsia="SimSun"/>
      <w:kern w:val="2"/>
      <w:sz w:val="21"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95FC9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5F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5FC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5F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5FC9"/>
    <w:rPr>
      <w:b/>
      <w:bCs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D2F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9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7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1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onder\AppData\Roaming\Microsoft\Templates\TP0300058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B84D0-7932-4879-9010-AD2C333363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847896-9B22-4D93-8EE6-62A539AE2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TP030005861.dotx</Template>
  <TotalTime>197</TotalTime>
  <Pages>1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Wonder</dc:creator>
  <cp:lastModifiedBy>Animesh Anant Sharma</cp:lastModifiedBy>
  <cp:revision>5</cp:revision>
  <cp:lastPrinted>2016-03-08T17:34:00Z</cp:lastPrinted>
  <dcterms:created xsi:type="dcterms:W3CDTF">2017-06-21T15:39:00Z</dcterms:created>
  <dcterms:modified xsi:type="dcterms:W3CDTF">2017-07-14T20:13:00Z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TC300058619990</vt:lpwstr>
  </property>
</Properties>
</file>